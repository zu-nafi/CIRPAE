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7CCF6902" w:rsidR="00D62E01" w:rsidRPr="00D60069" w:rsidRDefault="00FD1C73" w:rsidP="006F587D">
            <w:pPr>
              <w:pStyle w:val="Heading3"/>
              <w:ind w:right="95"/>
            </w:pPr>
            <w:r>
              <w:t>April 30</w:t>
            </w:r>
            <w:r w:rsidRPr="00FD1C73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6969A7BF" w:rsidR="00D62E01" w:rsidRPr="00D60069" w:rsidRDefault="00FD1C73">
            <w:pPr>
              <w:pStyle w:val="Heading3"/>
            </w:pPr>
            <w:r>
              <w:t>2:30</w:t>
            </w:r>
            <w:r w:rsidR="00873B42">
              <w:t>P</w:t>
            </w:r>
            <w:r w:rsidR="00D62E01">
              <w:t xml:space="preserve">M – </w:t>
            </w:r>
            <w:r w:rsidR="00E3734C">
              <w:t>3</w:t>
            </w:r>
            <w:r w:rsidR="00D62E01">
              <w:t>:</w:t>
            </w:r>
            <w:r w:rsidR="00E3734C">
              <w:t>1</w:t>
            </w:r>
            <w:r w:rsidR="00873B42">
              <w:t>0P</w:t>
            </w:r>
            <w:r w:rsidR="00D62E01">
              <w:t>M</w:t>
            </w:r>
          </w:p>
          <w:p w14:paraId="2CFCCA1E" w14:textId="07715394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 xml:space="preserve">ONLINE, </w:t>
            </w:r>
            <w:r w:rsidR="00FD1C73">
              <w:t>Discord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12103E2D" w:rsidR="002B2D13" w:rsidRPr="00D60069" w:rsidRDefault="00BD31E9" w:rsidP="00D60069">
            <w:pPr>
              <w:spacing w:after="80"/>
            </w:pPr>
            <w:r>
              <w:t>Team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38D8188C" w:rsidR="002B2D13" w:rsidRPr="00D60069" w:rsidRDefault="00BD31E9" w:rsidP="00D60069">
            <w:pPr>
              <w:spacing w:after="80"/>
            </w:pPr>
            <w:r>
              <w:t>Team Meeting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0D49F7D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790B0BDA" w:rsidR="002B2D13" w:rsidRPr="00D60069" w:rsidRDefault="00BD31E9" w:rsidP="00D60069">
            <w:pPr>
              <w:spacing w:after="80"/>
            </w:pPr>
            <w:r>
              <w:t>Thomas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4415AE11" w:rsidR="002B2D13" w:rsidRPr="00D60069" w:rsidRDefault="00BD31E9" w:rsidP="00D60069">
            <w:pPr>
              <w:spacing w:after="80"/>
            </w:pPr>
            <w:r>
              <w:t>Habib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62"/>
        <w:gridCol w:w="4231"/>
        <w:gridCol w:w="4231"/>
      </w:tblGrid>
      <w:tr w:rsidR="00BB623F" w:rsidRPr="00C114C5" w14:paraId="56FE8496" w14:textId="77777777" w:rsidTr="00BB623F">
        <w:tc>
          <w:tcPr>
            <w:tcW w:w="1762" w:type="dxa"/>
            <w:tcMar>
              <w:top w:w="144" w:type="dxa"/>
            </w:tcMar>
          </w:tcPr>
          <w:p w14:paraId="676624B4" w14:textId="77777777" w:rsidR="00BB623F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091C835605D5479CB75D3E314C45DC33"/>
                </w:placeholder>
                <w:temporary/>
                <w:showingPlcHdr/>
                <w15:appearance w15:val="hidden"/>
              </w:sdtPr>
              <w:sdtContent>
                <w:r w:rsidR="00BB623F" w:rsidRPr="00D60069">
                  <w:t>Attendees:</w:t>
                </w:r>
              </w:sdtContent>
            </w:sdt>
          </w:p>
        </w:tc>
        <w:tc>
          <w:tcPr>
            <w:tcW w:w="4231" w:type="dxa"/>
          </w:tcPr>
          <w:p w14:paraId="6AD9F234" w14:textId="5B272DEA" w:rsidR="00BB623F" w:rsidRPr="00C114C5" w:rsidRDefault="00BD31E9" w:rsidP="00D62E01">
            <w:proofErr w:type="spellStart"/>
            <w:r>
              <w:t>Aidhan</w:t>
            </w:r>
            <w:proofErr w:type="spellEnd"/>
            <w:r>
              <w:t xml:space="preserve">, Habib, Huy, </w:t>
            </w:r>
            <w:proofErr w:type="spellStart"/>
            <w:r>
              <w:t>Numil</w:t>
            </w:r>
            <w:proofErr w:type="spellEnd"/>
            <w:r>
              <w:t>, Thomas</w:t>
            </w:r>
          </w:p>
        </w:tc>
        <w:tc>
          <w:tcPr>
            <w:tcW w:w="4231" w:type="dxa"/>
            <w:tcMar>
              <w:top w:w="144" w:type="dxa"/>
            </w:tcMar>
          </w:tcPr>
          <w:p w14:paraId="549AF038" w14:textId="4F682ED8" w:rsidR="00BB623F" w:rsidRPr="00C114C5" w:rsidRDefault="00BB623F" w:rsidP="00D62E01"/>
        </w:tc>
      </w:tr>
      <w:tr w:rsidR="00BB623F" w:rsidRPr="00D60069" w14:paraId="2E18C726" w14:textId="77777777" w:rsidTr="00BB623F">
        <w:tc>
          <w:tcPr>
            <w:tcW w:w="1762" w:type="dxa"/>
          </w:tcPr>
          <w:p w14:paraId="7D314C13" w14:textId="1086A7F8" w:rsidR="00BB623F" w:rsidRPr="00D60069" w:rsidRDefault="00BB623F">
            <w:pPr>
              <w:pStyle w:val="Heading2"/>
            </w:pPr>
            <w:r>
              <w:t>Apologies</w:t>
            </w:r>
          </w:p>
        </w:tc>
        <w:tc>
          <w:tcPr>
            <w:tcW w:w="4231" w:type="dxa"/>
          </w:tcPr>
          <w:p w14:paraId="5E1F7E5D" w14:textId="21B1CCAC" w:rsidR="00BB623F" w:rsidRPr="00D60069" w:rsidRDefault="00BD31E9">
            <w:r>
              <w:t>None</w:t>
            </w:r>
          </w:p>
        </w:tc>
        <w:tc>
          <w:tcPr>
            <w:tcW w:w="4231" w:type="dxa"/>
          </w:tcPr>
          <w:p w14:paraId="67407015" w14:textId="462D97A5" w:rsidR="00BB623F" w:rsidRPr="00D60069" w:rsidRDefault="00BB623F"/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6F91D6CB" w:rsidR="002B2D13" w:rsidRPr="00D60069" w:rsidRDefault="00FD1C73">
            <w:r>
              <w:t>Discuss different AI models, GUI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02A838FE" w:rsidR="002B2D13" w:rsidRPr="00D60069" w:rsidRDefault="00FD1C73">
            <w:r>
              <w:t>Thomas</w:t>
            </w:r>
          </w:p>
        </w:tc>
      </w:tr>
    </w:tbl>
    <w:p w14:paraId="5416CAE4" w14:textId="71B2437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5ED27FB9" w14:textId="2D32F47D" w:rsidR="0093667F" w:rsidRPr="00FD1C73" w:rsidRDefault="0093667F" w:rsidP="0093667F">
      <w:pPr>
        <w:pStyle w:val="Heading4"/>
        <w:numPr>
          <w:ilvl w:val="0"/>
          <w:numId w:val="23"/>
        </w:numPr>
      </w:pPr>
      <w:proofErr w:type="spellStart"/>
      <w:r>
        <w:rPr>
          <w:b w:val="0"/>
          <w:bCs/>
        </w:rPr>
        <w:t>Gradio</w:t>
      </w:r>
      <w:proofErr w:type="spellEnd"/>
      <w:r>
        <w:rPr>
          <w:b w:val="0"/>
          <w:bCs/>
        </w:rPr>
        <w:t>/GUI</w:t>
      </w:r>
    </w:p>
    <w:p w14:paraId="16DA2000" w14:textId="6F32D559" w:rsidR="00FD1C73" w:rsidRPr="0093667F" w:rsidRDefault="00FD1C73" w:rsidP="00FD1C73">
      <w:pPr>
        <w:pStyle w:val="Heading4"/>
        <w:numPr>
          <w:ilvl w:val="1"/>
          <w:numId w:val="23"/>
        </w:numPr>
      </w:pPr>
      <w:r>
        <w:rPr>
          <w:b w:val="0"/>
          <w:bCs/>
        </w:rPr>
        <w:t>What do we want the system prototype to look like?</w:t>
      </w:r>
    </w:p>
    <w:p w14:paraId="604770E8" w14:textId="0C2FA39B" w:rsidR="0093667F" w:rsidRPr="00FD1C73" w:rsidRDefault="00BD31E9" w:rsidP="0093667F">
      <w:pPr>
        <w:pStyle w:val="Heading4"/>
        <w:numPr>
          <w:ilvl w:val="0"/>
          <w:numId w:val="23"/>
        </w:numPr>
      </w:pPr>
      <w:r>
        <w:rPr>
          <w:b w:val="0"/>
          <w:bCs/>
        </w:rPr>
        <w:t xml:space="preserve">AI model to use; “davinci-003,002,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>…”</w:t>
      </w:r>
    </w:p>
    <w:p w14:paraId="12C18A58" w14:textId="0FC4CC69" w:rsidR="00FD1C73" w:rsidRDefault="00FD1C73" w:rsidP="00E3734C">
      <w:pPr>
        <w:pStyle w:val="Heading4"/>
        <w:numPr>
          <w:ilvl w:val="1"/>
          <w:numId w:val="23"/>
        </w:numPr>
      </w:pPr>
      <w:r>
        <w:rPr>
          <w:b w:val="0"/>
          <w:bCs/>
        </w:rPr>
        <w:t>Which model can we fine-tune?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16A4C51F" w14:textId="3DC2D548" w:rsidR="00E3734C" w:rsidRDefault="00E3734C" w:rsidP="00873B42">
      <w:pPr>
        <w:pStyle w:val="ListParagraph"/>
        <w:numPr>
          <w:ilvl w:val="0"/>
          <w:numId w:val="21"/>
        </w:numPr>
      </w:pPr>
      <w:r>
        <w:t>Change GUI to match concept in SRS.</w:t>
      </w:r>
    </w:p>
    <w:p w14:paraId="66E225A7" w14:textId="48EA0B87" w:rsidR="00E3734C" w:rsidRDefault="00E3734C" w:rsidP="00E3734C">
      <w:pPr>
        <w:pStyle w:val="ListParagraph"/>
        <w:numPr>
          <w:ilvl w:val="0"/>
          <w:numId w:val="21"/>
        </w:numPr>
      </w:pPr>
      <w:r>
        <w:t>Research the different types of AI models to find one that we can fine-tune.</w:t>
      </w:r>
    </w:p>
    <w:p w14:paraId="55C91588" w14:textId="3FABA85F" w:rsidR="00E3734C" w:rsidRDefault="00E3734C" w:rsidP="00E3734C">
      <w:pPr>
        <w:pStyle w:val="ListParagraph"/>
        <w:numPr>
          <w:ilvl w:val="0"/>
          <w:numId w:val="21"/>
        </w:numPr>
      </w:pPr>
      <w:r>
        <w:t>Start on System Architecture Design and Research Report.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679933C2" w:rsidR="002B2D13" w:rsidRPr="00D60069" w:rsidRDefault="00FD1C73" w:rsidP="00D60069">
            <w:pPr>
              <w:pStyle w:val="ListBullet"/>
              <w:spacing w:after="80"/>
            </w:pPr>
            <w:r>
              <w:t>Research Davinci, Curie, Babbage, and Ada models</w:t>
            </w:r>
          </w:p>
        </w:tc>
        <w:tc>
          <w:tcPr>
            <w:tcW w:w="3060" w:type="dxa"/>
          </w:tcPr>
          <w:p w14:paraId="2775451B" w14:textId="2D3E1E44" w:rsidR="002B2D13" w:rsidRPr="00D60069" w:rsidRDefault="00FD1C73" w:rsidP="00D60069">
            <w:pPr>
              <w:spacing w:after="80"/>
            </w:pPr>
            <w:r>
              <w:t>Team</w:t>
            </w:r>
          </w:p>
        </w:tc>
        <w:tc>
          <w:tcPr>
            <w:tcW w:w="1854" w:type="dxa"/>
          </w:tcPr>
          <w:p w14:paraId="58E8D335" w14:textId="26E38634" w:rsidR="002B2D13" w:rsidRPr="00D60069" w:rsidRDefault="00E3734C" w:rsidP="00D60069">
            <w:pPr>
              <w:spacing w:after="80"/>
            </w:pPr>
            <w:r>
              <w:t>2</w:t>
            </w:r>
            <w:r w:rsidRPr="00E3734C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>May 2023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5F44795B" w:rsidR="002B2D13" w:rsidRPr="00D60069" w:rsidRDefault="00E3734C" w:rsidP="00D60069">
            <w:pPr>
              <w:pStyle w:val="ListBullet"/>
              <w:spacing w:after="80"/>
            </w:pPr>
            <w:r>
              <w:t>Fine tune chosen model</w:t>
            </w:r>
          </w:p>
        </w:tc>
        <w:tc>
          <w:tcPr>
            <w:tcW w:w="3060" w:type="dxa"/>
          </w:tcPr>
          <w:p w14:paraId="0E3D8CF0" w14:textId="2B2C3549" w:rsidR="002B2D13" w:rsidRPr="00D60069" w:rsidRDefault="00FD1C73" w:rsidP="00D60069">
            <w:pPr>
              <w:spacing w:after="80"/>
            </w:pPr>
            <w:r>
              <w:t>Team</w:t>
            </w:r>
          </w:p>
        </w:tc>
        <w:tc>
          <w:tcPr>
            <w:tcW w:w="1854" w:type="dxa"/>
          </w:tcPr>
          <w:p w14:paraId="6A5488AF" w14:textId="3BEDE6E0" w:rsidR="002B2D13" w:rsidRPr="00D60069" w:rsidRDefault="00FD1C73" w:rsidP="00D60069">
            <w:pPr>
              <w:spacing w:after="80"/>
            </w:pPr>
            <w:r>
              <w:t>7</w:t>
            </w:r>
            <w:r w:rsidRPr="00FD1C73">
              <w:rPr>
                <w:vertAlign w:val="superscript"/>
              </w:rPr>
              <w:t>th</w:t>
            </w:r>
            <w:r>
              <w:t xml:space="preserve"> May</w:t>
            </w:r>
            <w:r w:rsidR="00E3734C">
              <w:t xml:space="preserve"> 2023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0C46B1B6" w:rsidR="002B2D13" w:rsidRPr="00D60069" w:rsidRDefault="00E3734C" w:rsidP="00D60069">
            <w:pPr>
              <w:pStyle w:val="ListBullet"/>
              <w:spacing w:after="80"/>
            </w:pPr>
            <w:r>
              <w:t>System Architecture Design and Research Report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2332265" w14:textId="1B18905E" w:rsidR="002B2D13" w:rsidRPr="00D60069" w:rsidRDefault="00E3734C" w:rsidP="00D60069">
            <w:pPr>
              <w:spacing w:after="80"/>
            </w:pPr>
            <w:r>
              <w:t>Team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0EB7795" w14:textId="28521239" w:rsidR="002B2D13" w:rsidRDefault="00E3734C" w:rsidP="00D60069">
            <w:pPr>
              <w:spacing w:after="80"/>
            </w:pPr>
            <w:r>
              <w:t>7</w:t>
            </w:r>
            <w:r w:rsidRPr="00E3734C">
              <w:rPr>
                <w:vertAlign w:val="superscript"/>
              </w:rPr>
              <w:t>th</w:t>
            </w:r>
            <w:r>
              <w:t xml:space="preserve"> May 2023</w:t>
            </w:r>
          </w:p>
          <w:p w14:paraId="3EBB5C73" w14:textId="6E8F7795" w:rsidR="00E3734C" w:rsidRPr="00D60069" w:rsidRDefault="00E3734C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B3C8" w14:textId="77777777" w:rsidR="00DC7070" w:rsidRDefault="00DC7070">
      <w:pPr>
        <w:spacing w:before="0" w:after="0"/>
      </w:pPr>
      <w:r>
        <w:separator/>
      </w:r>
    </w:p>
  </w:endnote>
  <w:endnote w:type="continuationSeparator" w:id="0">
    <w:p w14:paraId="281E56D5" w14:textId="77777777" w:rsidR="00DC7070" w:rsidRDefault="00DC7070">
      <w:pPr>
        <w:spacing w:before="0" w:after="0"/>
      </w:pPr>
      <w:r>
        <w:continuationSeparator/>
      </w:r>
    </w:p>
  </w:endnote>
  <w:endnote w:type="continuationNotice" w:id="1">
    <w:p w14:paraId="2A3D62B0" w14:textId="77777777" w:rsidR="00DC7070" w:rsidRDefault="00DC707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59FA" w14:textId="77777777" w:rsidR="00DC7070" w:rsidRDefault="00DC7070">
      <w:pPr>
        <w:spacing w:before="0" w:after="0"/>
      </w:pPr>
      <w:r>
        <w:separator/>
      </w:r>
    </w:p>
  </w:footnote>
  <w:footnote w:type="continuationSeparator" w:id="0">
    <w:p w14:paraId="1038CA6E" w14:textId="77777777" w:rsidR="00DC7070" w:rsidRDefault="00DC7070">
      <w:pPr>
        <w:spacing w:before="0" w:after="0"/>
      </w:pPr>
      <w:r>
        <w:continuationSeparator/>
      </w:r>
    </w:p>
  </w:footnote>
  <w:footnote w:type="continuationNotice" w:id="1">
    <w:p w14:paraId="2B41B227" w14:textId="77777777" w:rsidR="00DC7070" w:rsidRDefault="00DC707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418D6"/>
    <w:multiLevelType w:val="hybridMultilevel"/>
    <w:tmpl w:val="0AB4F0E6"/>
    <w:lvl w:ilvl="0" w:tplc="1A267E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301ED"/>
    <w:multiLevelType w:val="hybridMultilevel"/>
    <w:tmpl w:val="4D5A0A84"/>
    <w:lvl w:ilvl="0" w:tplc="789090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6"/>
  </w:num>
  <w:num w:numId="2" w16cid:durableId="2041515461">
    <w:abstractNumId w:val="12"/>
  </w:num>
  <w:num w:numId="3" w16cid:durableId="1345673419">
    <w:abstractNumId w:val="5"/>
  </w:num>
  <w:num w:numId="4" w16cid:durableId="1257055479">
    <w:abstractNumId w:val="8"/>
  </w:num>
  <w:num w:numId="5" w16cid:durableId="991101430">
    <w:abstractNumId w:val="2"/>
  </w:num>
  <w:num w:numId="6" w16cid:durableId="1461917035">
    <w:abstractNumId w:val="10"/>
  </w:num>
  <w:num w:numId="7" w16cid:durableId="1304771054">
    <w:abstractNumId w:val="18"/>
  </w:num>
  <w:num w:numId="8" w16cid:durableId="395669624">
    <w:abstractNumId w:val="19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6"/>
  </w:num>
  <w:num w:numId="16" w16cid:durableId="1997951148">
    <w:abstractNumId w:val="4"/>
  </w:num>
  <w:num w:numId="17" w16cid:durableId="253780323">
    <w:abstractNumId w:val="7"/>
  </w:num>
  <w:num w:numId="18" w16cid:durableId="1319915677">
    <w:abstractNumId w:val="17"/>
  </w:num>
  <w:num w:numId="19" w16cid:durableId="1456172940">
    <w:abstractNumId w:val="3"/>
  </w:num>
  <w:num w:numId="20" w16cid:durableId="486408227">
    <w:abstractNumId w:val="9"/>
  </w:num>
  <w:num w:numId="21" w16cid:durableId="205332350">
    <w:abstractNumId w:val="20"/>
  </w:num>
  <w:num w:numId="22" w16cid:durableId="1594972422">
    <w:abstractNumId w:val="11"/>
  </w:num>
  <w:num w:numId="23" w16cid:durableId="18164848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006473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A7D08"/>
    <w:rsid w:val="004C7EE0"/>
    <w:rsid w:val="004F7D48"/>
    <w:rsid w:val="005510BF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3667F"/>
    <w:rsid w:val="009B4FE9"/>
    <w:rsid w:val="009D6F2A"/>
    <w:rsid w:val="00B16EBA"/>
    <w:rsid w:val="00B774B7"/>
    <w:rsid w:val="00B92D34"/>
    <w:rsid w:val="00BB623F"/>
    <w:rsid w:val="00BD31E9"/>
    <w:rsid w:val="00BF4763"/>
    <w:rsid w:val="00C01131"/>
    <w:rsid w:val="00C114C5"/>
    <w:rsid w:val="00C14CEA"/>
    <w:rsid w:val="00CB11C9"/>
    <w:rsid w:val="00CD2C71"/>
    <w:rsid w:val="00CE3CAD"/>
    <w:rsid w:val="00D17AF6"/>
    <w:rsid w:val="00D60069"/>
    <w:rsid w:val="00D62E01"/>
    <w:rsid w:val="00D661EE"/>
    <w:rsid w:val="00D739D2"/>
    <w:rsid w:val="00DC7070"/>
    <w:rsid w:val="00DD12F9"/>
    <w:rsid w:val="00E048B4"/>
    <w:rsid w:val="00E13C5F"/>
    <w:rsid w:val="00E3734C"/>
    <w:rsid w:val="00E657E1"/>
    <w:rsid w:val="00EB670E"/>
    <w:rsid w:val="00F434DD"/>
    <w:rsid w:val="00F84F01"/>
    <w:rsid w:val="00FD1C73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  <w:docPart>
      <w:docPartPr>
        <w:name w:val="091C835605D5479CB75D3E314C45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8D31-37E9-457C-B230-61F1F83E328F}"/>
      </w:docPartPr>
      <w:docPartBody>
        <w:p w:rsidR="00645A11" w:rsidRDefault="00F73513" w:rsidP="00F73513">
          <w:pPr>
            <w:pStyle w:val="091C835605D5479CB75D3E314C45DC33"/>
          </w:pPr>
          <w:r w:rsidRPr="00D60069">
            <w:t>Attendees: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4B6717"/>
    <w:rsid w:val="00645A11"/>
    <w:rsid w:val="007100A9"/>
    <w:rsid w:val="009A41DB"/>
    <w:rsid w:val="00CB11C9"/>
    <w:rsid w:val="00D13BA7"/>
    <w:rsid w:val="00F73513"/>
    <w:rsid w:val="00FA662E"/>
    <w:rsid w:val="00FF51FA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  <w:style w:type="paragraph" w:customStyle="1" w:styleId="091C835605D5479CB75D3E314C45DC33">
    <w:name w:val="091C835605D5479CB75D3E314C45DC33"/>
    <w:rsid w:val="00F73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2023-04-30T05:17:00Z</dcterms:created>
  <dcterms:modified xsi:type="dcterms:W3CDTF">2023-04-30T05:17:00Z</dcterms:modified>
  <cp:version/>
</cp:coreProperties>
</file>