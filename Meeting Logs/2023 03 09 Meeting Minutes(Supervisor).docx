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E2A2E8" w14:textId="77777777" w:rsidTr="16462C3F">
        <w:tc>
          <w:tcPr>
            <w:tcW w:w="7650" w:type="dxa"/>
          </w:tcPr>
          <w:p w14:paraId="19E97CBC" w14:textId="46FC38D6" w:rsidR="002B2D13" w:rsidRPr="00D60069" w:rsidRDefault="00873B42">
            <w:pPr>
              <w:pStyle w:val="Title"/>
            </w:pPr>
            <w:r>
              <w:t xml:space="preserve">CIRPAE </w:t>
            </w:r>
            <w:r w:rsidR="006F587D">
              <w:t>Team Meeting</w:t>
            </w:r>
          </w:p>
        </w:tc>
        <w:tc>
          <w:tcPr>
            <w:tcW w:w="2574" w:type="dxa"/>
            <w:vAlign w:val="bottom"/>
          </w:tcPr>
          <w:p w14:paraId="2D630806" w14:textId="5366D329" w:rsidR="00D62E01" w:rsidRPr="00D60069" w:rsidRDefault="006F587D" w:rsidP="006F587D">
            <w:pPr>
              <w:pStyle w:val="Heading3"/>
              <w:ind w:right="95"/>
            </w:pPr>
            <w:r>
              <w:t>Ma</w:t>
            </w:r>
            <w:r w:rsidR="00DD12F9">
              <w:t>rch</w:t>
            </w:r>
            <w:r w:rsidR="008A5766">
              <w:t>14</w:t>
            </w:r>
            <w:r w:rsidR="00E13C5F">
              <w:rPr>
                <w:vertAlign w:val="superscript"/>
              </w:rPr>
              <w:t>th</w:t>
            </w:r>
            <w:r w:rsidR="00D62E01">
              <w:t>, 202</w:t>
            </w:r>
            <w:r w:rsidR="00DD12F9">
              <w:t>3</w:t>
            </w:r>
          </w:p>
          <w:p w14:paraId="4B378BD8" w14:textId="25EADE9A" w:rsidR="00D62E01" w:rsidRPr="00D60069" w:rsidRDefault="00873B42">
            <w:pPr>
              <w:pStyle w:val="Heading3"/>
            </w:pPr>
            <w:r>
              <w:t>3</w:t>
            </w:r>
            <w:r w:rsidR="00614F4F">
              <w:t>:</w:t>
            </w:r>
            <w:r w:rsidR="00DD12F9">
              <w:t>30</w:t>
            </w:r>
            <w:r>
              <w:t>P</w:t>
            </w:r>
            <w:r w:rsidR="00D62E01">
              <w:t xml:space="preserve">M – </w:t>
            </w:r>
            <w:r>
              <w:t>4</w:t>
            </w:r>
            <w:r w:rsidR="00D62E01">
              <w:t>:</w:t>
            </w:r>
            <w:r>
              <w:t>00P</w:t>
            </w:r>
            <w:r w:rsidR="00D62E01">
              <w:t>M</w:t>
            </w:r>
          </w:p>
          <w:p w14:paraId="2CFCCA1E" w14:textId="0C5046DF" w:rsidR="002B2D13" w:rsidRPr="00D60069" w:rsidRDefault="006F587D" w:rsidP="00D62E01">
            <w:pPr>
              <w:pStyle w:val="Heading3"/>
            </w:pPr>
            <w:r>
              <w:t>Swinbur</w:t>
            </w:r>
            <w:r w:rsidR="00D62E01">
              <w:t>ne</w:t>
            </w:r>
            <w:r>
              <w:t xml:space="preserve">: </w:t>
            </w:r>
            <w:r w:rsidR="00DD12F9">
              <w:t>ONLINE, MICROSOFT TEAMS</w:t>
            </w:r>
          </w:p>
          <w:p w14:paraId="12A076B8" w14:textId="77777777" w:rsidR="12A076B8" w:rsidRDefault="12A076B8"/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2D485BB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413DC03C875A4446BA2A43DB2F8ABC7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29909F7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C422B0A" w14:textId="582030EB" w:rsidR="002B2D13" w:rsidRPr="00D60069" w:rsidRDefault="00D17AF6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  <w:tcMar>
              <w:top w:w="144" w:type="dxa"/>
            </w:tcMar>
          </w:tcPr>
          <w:p w14:paraId="0179E8D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979CAD0CBAE54026BC8057848DC958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E546A9" w14:textId="2C4E42AA" w:rsidR="002B2D13" w:rsidRPr="00D60069" w:rsidRDefault="00873B42" w:rsidP="00D60069">
            <w:pPr>
              <w:spacing w:after="80"/>
            </w:pPr>
            <w:r>
              <w:t>Supervisor</w:t>
            </w:r>
          </w:p>
        </w:tc>
      </w:tr>
      <w:tr w:rsidR="002B2D13" w:rsidRPr="00D60069" w14:paraId="56B9DAC0" w14:textId="77777777" w:rsidTr="34B48C33">
        <w:tc>
          <w:tcPr>
            <w:tcW w:w="1946" w:type="dxa"/>
          </w:tcPr>
          <w:p w14:paraId="6E1B2F0C" w14:textId="55EEE35A" w:rsidR="002B2D13" w:rsidRPr="00D60069" w:rsidRDefault="00390CCA" w:rsidP="00D60069">
            <w:pPr>
              <w:pStyle w:val="Heading2"/>
              <w:spacing w:after="80"/>
            </w:pPr>
            <w:r>
              <w:t>Chair:</w:t>
            </w:r>
          </w:p>
        </w:tc>
        <w:tc>
          <w:tcPr>
            <w:tcW w:w="3184" w:type="dxa"/>
          </w:tcPr>
          <w:p w14:paraId="23E8D094" w14:textId="5F0151C0" w:rsidR="002B2D13" w:rsidRPr="00D60069" w:rsidRDefault="006F587D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</w:tcPr>
          <w:p w14:paraId="359682E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BCEEDBB02D424EB686B982E1C4F9C1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A298AAC" w14:textId="7E30304C" w:rsidR="002B2D13" w:rsidRPr="00D60069" w:rsidRDefault="00D17AF6" w:rsidP="00D60069">
            <w:pPr>
              <w:spacing w:after="80"/>
            </w:pPr>
            <w:proofErr w:type="spellStart"/>
            <w:r>
              <w:t>Huy</w:t>
            </w:r>
            <w:proofErr w:type="spellEnd"/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307"/>
        <w:gridCol w:w="7917"/>
      </w:tblGrid>
      <w:tr w:rsidR="008A5766" w:rsidRPr="00C114C5" w14:paraId="56FE8496" w14:textId="77777777" w:rsidTr="12A076B8">
        <w:tc>
          <w:tcPr>
            <w:tcW w:w="4239" w:type="dxa"/>
            <w:tcMar>
              <w:top w:w="144" w:type="dxa"/>
            </w:tcMar>
          </w:tcPr>
          <w:p w14:paraId="676624B4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1367839D268F42A6AC01C651E672309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17649" w:type="dxa"/>
            <w:tcMar>
              <w:top w:w="144" w:type="dxa"/>
            </w:tcMar>
          </w:tcPr>
          <w:p w14:paraId="549AF038" w14:textId="2EDCCCF5" w:rsidR="002B2D13" w:rsidRPr="00C114C5" w:rsidRDefault="006F587D" w:rsidP="00D62E01">
            <w:r w:rsidRPr="00C114C5">
              <w:t>Aidhan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Thomas</w:t>
            </w:r>
            <w:r w:rsidR="00D62E01" w:rsidRPr="00C114C5">
              <w:t>,</w:t>
            </w:r>
            <w:r w:rsidRPr="00C114C5">
              <w:t xml:space="preserve"> </w:t>
            </w:r>
            <w:proofErr w:type="spellStart"/>
            <w:r w:rsidR="00E657E1">
              <w:t>Huy</w:t>
            </w:r>
            <w:proofErr w:type="spellEnd"/>
            <w:r w:rsidR="00D62E01" w:rsidRPr="00C114C5">
              <w:t>,</w:t>
            </w:r>
            <w:r w:rsidRPr="00C114C5">
              <w:t xml:space="preserve"> </w:t>
            </w:r>
            <w:proofErr w:type="spellStart"/>
            <w:r w:rsidR="00E657E1">
              <w:t>Numil</w:t>
            </w:r>
            <w:proofErr w:type="spellEnd"/>
            <w:r w:rsidRPr="00C114C5">
              <w:t xml:space="preserve">, </w:t>
            </w:r>
            <w:r w:rsidR="00E657E1">
              <w:t>Habib</w:t>
            </w:r>
            <w:r w:rsidRPr="00C114C5">
              <w:t>,</w:t>
            </w:r>
            <w:r w:rsidR="00E657E1">
              <w:t xml:space="preserve"> </w:t>
            </w:r>
            <w:proofErr w:type="spellStart"/>
            <w:r w:rsidR="00E657E1">
              <w:t>Zahin</w:t>
            </w:r>
            <w:proofErr w:type="spellEnd"/>
            <w:r w:rsidR="00E657E1">
              <w:t>,</w:t>
            </w:r>
            <w:r w:rsidRPr="00C114C5">
              <w:t xml:space="preserve"> </w:t>
            </w:r>
            <w:r w:rsidR="00873B42">
              <w:t xml:space="preserve">Naveed </w:t>
            </w:r>
            <w:proofErr w:type="gramStart"/>
            <w:r w:rsidR="00873B42">
              <w:t>Ali</w:t>
            </w:r>
            <w:r w:rsidR="00C114C5" w:rsidRPr="00C114C5">
              <w:t>(</w:t>
            </w:r>
            <w:proofErr w:type="gramEnd"/>
            <w:r w:rsidR="00C114C5" w:rsidRPr="00C114C5">
              <w:t>Superv</w:t>
            </w:r>
            <w:r w:rsidR="00C114C5">
              <w:t>isor</w:t>
            </w:r>
            <w:r w:rsidR="00C114C5" w:rsidRPr="00C114C5">
              <w:t>)</w:t>
            </w:r>
          </w:p>
        </w:tc>
      </w:tr>
      <w:tr w:rsidR="008A5766" w:rsidRPr="00D60069" w14:paraId="2E18C726" w14:textId="77777777" w:rsidTr="12A076B8">
        <w:tc>
          <w:tcPr>
            <w:tcW w:w="4239" w:type="dxa"/>
          </w:tcPr>
          <w:p w14:paraId="7D314C13" w14:textId="1086A7F8" w:rsidR="002B2D13" w:rsidRPr="00D60069" w:rsidRDefault="00390CCA">
            <w:pPr>
              <w:pStyle w:val="Heading2"/>
            </w:pPr>
            <w:r>
              <w:t>Apologies</w:t>
            </w:r>
          </w:p>
        </w:tc>
        <w:tc>
          <w:tcPr>
            <w:tcW w:w="17649" w:type="dxa"/>
          </w:tcPr>
          <w:p w14:paraId="67407015" w14:textId="531AE842" w:rsidR="002B2D13" w:rsidRPr="00D60069" w:rsidRDefault="12A076B8">
            <w:r>
              <w:t>None</w:t>
            </w:r>
          </w:p>
        </w:tc>
      </w:tr>
    </w:tbl>
    <w:sdt>
      <w:sdtPr>
        <w:id w:val="-2901889"/>
        <w:placeholder>
          <w:docPart w:val="A15CB5CC8C6B4B4DA0F823A4AE47F0AC"/>
        </w:placeholder>
        <w:temporary/>
        <w:showingPlcHdr/>
        <w15:appearance w15:val="hidden"/>
      </w:sdtPr>
      <w:sdtContent>
        <w:p w14:paraId="4A9EB04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7D3A87F" w14:textId="77777777" w:rsidTr="34B48C33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4DD1D89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EB99970B1F514EDEA44F56FE3BE158E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1C2DBC5" w14:textId="2D49F609" w:rsidR="002B2D13" w:rsidRPr="00D60069" w:rsidRDefault="00E657E1">
            <w:r>
              <w:t>Discuss</w:t>
            </w:r>
            <w:r w:rsidR="00873B42">
              <w:t>ing expectations of unit.</w:t>
            </w:r>
          </w:p>
        </w:tc>
        <w:tc>
          <w:tcPr>
            <w:tcW w:w="1324" w:type="dxa"/>
          </w:tcPr>
          <w:p w14:paraId="5B760D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2F3A286A1D94AD98B87156CAB36B3A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B020701" w14:textId="539F1DC6" w:rsidR="002B2D13" w:rsidRPr="00D60069" w:rsidRDefault="00E657E1">
            <w:r>
              <w:t>Aidhan</w:t>
            </w:r>
          </w:p>
        </w:tc>
      </w:tr>
    </w:tbl>
    <w:p w14:paraId="5416CAE4" w14:textId="2B6EE4F3" w:rsidR="0032396A" w:rsidRDefault="00000000">
      <w:pPr>
        <w:pStyle w:val="Heading4"/>
      </w:pPr>
      <w:sdt>
        <w:sdtPr>
          <w:id w:val="-391195506"/>
          <w:placeholder>
            <w:docPart w:val="C94703CBB3A040BE83F83B4CBB450D2D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  <w:r w:rsidR="00614F4F">
        <w:t xml:space="preserve"> </w:t>
      </w:r>
    </w:p>
    <w:p w14:paraId="014CF289" w14:textId="1AFD9C22" w:rsidR="00E657E1" w:rsidRDefault="00873B42" w:rsidP="00873B42">
      <w:pPr>
        <w:pStyle w:val="Heading4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Repositories and Timeline planners:</w:t>
      </w:r>
    </w:p>
    <w:p w14:paraId="6A09F1DC" w14:textId="2286251A" w:rsidR="00873B42" w:rsidRDefault="00873B42" w:rsidP="00873B42">
      <w:pPr>
        <w:pStyle w:val="Heading4"/>
        <w:numPr>
          <w:ilvl w:val="1"/>
          <w:numId w:val="21"/>
        </w:numPr>
        <w:rPr>
          <w:b w:val="0"/>
          <w:bCs/>
        </w:rPr>
      </w:pPr>
      <w:r>
        <w:rPr>
          <w:b w:val="0"/>
          <w:bCs/>
        </w:rPr>
        <w:t>Where do we start to look?</w:t>
      </w:r>
    </w:p>
    <w:p w14:paraId="0F4A2007" w14:textId="69706489" w:rsidR="00873B42" w:rsidRDefault="00873B42" w:rsidP="00873B42">
      <w:pPr>
        <w:pStyle w:val="Heading4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Group roles:</w:t>
      </w:r>
    </w:p>
    <w:p w14:paraId="17CDD0CF" w14:textId="1F3708E1" w:rsidR="00873B42" w:rsidRDefault="00873B42" w:rsidP="00873B42">
      <w:pPr>
        <w:pStyle w:val="Heading4"/>
        <w:numPr>
          <w:ilvl w:val="1"/>
          <w:numId w:val="21"/>
        </w:numPr>
        <w:rPr>
          <w:b w:val="0"/>
          <w:bCs/>
        </w:rPr>
      </w:pPr>
      <w:r>
        <w:rPr>
          <w:b w:val="0"/>
          <w:bCs/>
        </w:rPr>
        <w:t>Who is to be deemed Team leader and how do we organize each other.</w:t>
      </w:r>
    </w:p>
    <w:p w14:paraId="1D5C6007" w14:textId="0A31CA6D" w:rsidR="00873B42" w:rsidRDefault="00873B42" w:rsidP="00873B42">
      <w:pPr>
        <w:pStyle w:val="Heading4"/>
        <w:numPr>
          <w:ilvl w:val="1"/>
          <w:numId w:val="21"/>
        </w:numPr>
        <w:rPr>
          <w:b w:val="0"/>
          <w:bCs/>
        </w:rPr>
      </w:pPr>
      <w:r>
        <w:rPr>
          <w:b w:val="0"/>
          <w:bCs/>
        </w:rPr>
        <w:t xml:space="preserve">What methodology should be incorporated in the </w:t>
      </w:r>
      <w:proofErr w:type="gramStart"/>
      <w:r>
        <w:rPr>
          <w:b w:val="0"/>
          <w:bCs/>
        </w:rPr>
        <w:t>projects</w:t>
      </w:r>
      <w:proofErr w:type="gramEnd"/>
      <w:r>
        <w:rPr>
          <w:b w:val="0"/>
          <w:bCs/>
        </w:rPr>
        <w:t xml:space="preserve"> development. </w:t>
      </w:r>
    </w:p>
    <w:p w14:paraId="40F1707E" w14:textId="690017C3" w:rsidR="00873B42" w:rsidRDefault="00873B42" w:rsidP="00873B42">
      <w:pPr>
        <w:pStyle w:val="Heading4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Forms and Reports:</w:t>
      </w:r>
    </w:p>
    <w:p w14:paraId="439C825C" w14:textId="099E41B1" w:rsidR="00873B42" w:rsidRDefault="00873B42" w:rsidP="00873B42">
      <w:pPr>
        <w:pStyle w:val="Heading4"/>
        <w:numPr>
          <w:ilvl w:val="1"/>
          <w:numId w:val="21"/>
        </w:numPr>
        <w:rPr>
          <w:b w:val="0"/>
          <w:bCs/>
        </w:rPr>
      </w:pPr>
      <w:r>
        <w:rPr>
          <w:b w:val="0"/>
          <w:bCs/>
        </w:rPr>
        <w:t>SQAP, what is it and how should we do it?</w:t>
      </w:r>
    </w:p>
    <w:p w14:paraId="70A35933" w14:textId="7E697ACB" w:rsidR="00873B42" w:rsidRPr="00873B42" w:rsidRDefault="00873B42" w:rsidP="00873B42">
      <w:pPr>
        <w:pStyle w:val="Heading4"/>
        <w:numPr>
          <w:ilvl w:val="1"/>
          <w:numId w:val="21"/>
        </w:numPr>
        <w:rPr>
          <w:b w:val="0"/>
          <w:bCs/>
        </w:rPr>
      </w:pPr>
      <w:r>
        <w:rPr>
          <w:b w:val="0"/>
          <w:bCs/>
        </w:rPr>
        <w:t xml:space="preserve">Project Plan: Outlining what each part of it means. </w:t>
      </w:r>
    </w:p>
    <w:p w14:paraId="726E8D3C" w14:textId="6973CFF3" w:rsidR="0032396A" w:rsidRPr="00290811" w:rsidRDefault="00E13C5F" w:rsidP="00E657E1">
      <w:pPr>
        <w:pStyle w:val="Heading4"/>
        <w:rPr>
          <w:b w:val="0"/>
          <w:bCs/>
        </w:rPr>
      </w:pPr>
      <w:r>
        <w:rPr>
          <w:b w:val="0"/>
          <w:bCs/>
        </w:rPr>
        <w:tab/>
      </w:r>
    </w:p>
    <w:p w14:paraId="277CF2C5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4DE38FB9489403293788DBCF669AD48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3B67369F" w14:textId="282EF904" w:rsidR="00DD12F9" w:rsidRDefault="00873B42" w:rsidP="00873B42">
      <w:pPr>
        <w:pStyle w:val="ListParagraph"/>
        <w:numPr>
          <w:ilvl w:val="0"/>
          <w:numId w:val="21"/>
        </w:numPr>
      </w:pPr>
      <w:r>
        <w:t>Trello: Is a basic timeline planner, while Jira or Confluence is far more advanced.</w:t>
      </w:r>
    </w:p>
    <w:p w14:paraId="5DEDD35E" w14:textId="76DBAB22" w:rsidR="00873B42" w:rsidRDefault="00873B42" w:rsidP="00873B42">
      <w:pPr>
        <w:pStyle w:val="ListParagraph"/>
        <w:numPr>
          <w:ilvl w:val="0"/>
          <w:numId w:val="21"/>
        </w:numPr>
      </w:pPr>
      <w:r>
        <w:t xml:space="preserve">SQAP: Is a large form that can be updated, </w:t>
      </w:r>
      <w:proofErr w:type="gramStart"/>
      <w:r>
        <w:t>changed</w:t>
      </w:r>
      <w:proofErr w:type="gramEnd"/>
      <w:r>
        <w:t xml:space="preserve"> and modified to suit our project needs.</w:t>
      </w:r>
    </w:p>
    <w:p w14:paraId="6441286B" w14:textId="1EC24E00" w:rsidR="00873B42" w:rsidRDefault="00873B42" w:rsidP="00873B42">
      <w:pPr>
        <w:pStyle w:val="ListParagraph"/>
        <w:numPr>
          <w:ilvl w:val="0"/>
          <w:numId w:val="21"/>
        </w:numPr>
      </w:pPr>
      <w:r>
        <w:t xml:space="preserve">Project Plan: Must be completed for each aspect of the </w:t>
      </w:r>
      <w:proofErr w:type="gramStart"/>
      <w:r>
        <w:t>projects</w:t>
      </w:r>
      <w:proofErr w:type="gramEnd"/>
      <w:r>
        <w:t xml:space="preserve"> development.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0621BF05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F4284C5" w14:textId="2EEA2252" w:rsidR="002B2D13" w:rsidRPr="00660EF4" w:rsidRDefault="00000000" w:rsidP="00660EF4">
            <w:sdt>
              <w:sdtPr>
                <w:id w:val="-1717032099"/>
                <w:placeholder>
                  <w:docPart w:val="48C644F8DA4D44CE8B0C0CF0233ED5EF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EC343D" w14:textId="77777777" w:rsidR="002B2D13" w:rsidRPr="00660EF4" w:rsidRDefault="00000000" w:rsidP="00660EF4">
            <w:sdt>
              <w:sdtPr>
                <w:id w:val="-319821758"/>
                <w:placeholder>
                  <w:docPart w:val="8F01C8CF61884F2EBBA694C19D4056A8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19CC440" w14:textId="77777777" w:rsidR="002B2D13" w:rsidRPr="00660EF4" w:rsidRDefault="00000000" w:rsidP="00660EF4">
            <w:sdt>
              <w:sdtPr>
                <w:id w:val="433413345"/>
                <w:placeholder>
                  <w:docPart w:val="121E01D8D3A94410811782150C1BD321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Deadline</w:t>
                </w:r>
              </w:sdtContent>
            </w:sdt>
          </w:p>
        </w:tc>
      </w:tr>
      <w:tr w:rsidR="002B2D13" w:rsidRPr="00D60069" w14:paraId="76FB6D25" w14:textId="77777777" w:rsidTr="34B48C33">
        <w:tc>
          <w:tcPr>
            <w:tcW w:w="5310" w:type="dxa"/>
          </w:tcPr>
          <w:p w14:paraId="57A9C848" w14:textId="37F0D54D" w:rsidR="002B2D13" w:rsidRPr="00D60069" w:rsidRDefault="00873B42" w:rsidP="00D60069">
            <w:pPr>
              <w:pStyle w:val="ListBullet"/>
              <w:spacing w:after="80"/>
            </w:pPr>
            <w:r>
              <w:t>Research Jira or Confluence and identify prices</w:t>
            </w:r>
          </w:p>
        </w:tc>
        <w:tc>
          <w:tcPr>
            <w:tcW w:w="3060" w:type="dxa"/>
          </w:tcPr>
          <w:p w14:paraId="2775451B" w14:textId="55967B7B" w:rsidR="002B2D13" w:rsidRPr="00D60069" w:rsidRDefault="00873B42" w:rsidP="00D60069">
            <w:pPr>
              <w:spacing w:after="80"/>
            </w:pPr>
            <w:r>
              <w:t xml:space="preserve">Aidhan, </w:t>
            </w:r>
            <w:proofErr w:type="spellStart"/>
            <w:r>
              <w:t>Zahin</w:t>
            </w:r>
            <w:proofErr w:type="spellEnd"/>
            <w:r>
              <w:t xml:space="preserve"> and </w:t>
            </w:r>
            <w:proofErr w:type="spellStart"/>
            <w:r>
              <w:t>Numil</w:t>
            </w:r>
            <w:proofErr w:type="spellEnd"/>
          </w:p>
        </w:tc>
        <w:tc>
          <w:tcPr>
            <w:tcW w:w="1854" w:type="dxa"/>
          </w:tcPr>
          <w:p w14:paraId="58E8D335" w14:textId="665EBE76" w:rsidR="002B2D13" w:rsidRPr="00D60069" w:rsidRDefault="00DD12F9" w:rsidP="00D60069">
            <w:pPr>
              <w:spacing w:after="80"/>
            </w:pPr>
            <w:r>
              <w:t>13</w:t>
            </w:r>
            <w:r w:rsidR="00734BBF">
              <w:t>/0</w:t>
            </w:r>
            <w:r>
              <w:t>3</w:t>
            </w:r>
            <w:r w:rsidR="00734BBF">
              <w:t>/202</w:t>
            </w:r>
            <w:r>
              <w:t>3</w:t>
            </w:r>
          </w:p>
        </w:tc>
      </w:tr>
      <w:tr w:rsidR="002B2D13" w:rsidRPr="00D60069" w14:paraId="480C95F0" w14:textId="77777777" w:rsidTr="34B48C33">
        <w:tc>
          <w:tcPr>
            <w:tcW w:w="5310" w:type="dxa"/>
          </w:tcPr>
          <w:p w14:paraId="26971CEE" w14:textId="23DD0ABB" w:rsidR="002B2D13" w:rsidRPr="00D60069" w:rsidRDefault="00873B42" w:rsidP="00D60069">
            <w:pPr>
              <w:pStyle w:val="ListBullet"/>
              <w:spacing w:after="80"/>
            </w:pPr>
            <w:r>
              <w:t>Initiate work on Project Plan</w:t>
            </w:r>
          </w:p>
        </w:tc>
        <w:tc>
          <w:tcPr>
            <w:tcW w:w="3060" w:type="dxa"/>
          </w:tcPr>
          <w:p w14:paraId="0E3D8CF0" w14:textId="6FE392B3" w:rsidR="002B2D13" w:rsidRPr="00D60069" w:rsidRDefault="00873B42" w:rsidP="00D60069">
            <w:pPr>
              <w:spacing w:after="80"/>
            </w:pPr>
            <w:proofErr w:type="spellStart"/>
            <w:r>
              <w:t>Huy</w:t>
            </w:r>
            <w:proofErr w:type="spellEnd"/>
            <w:r>
              <w:t xml:space="preserve">, Habib and Thomas </w:t>
            </w:r>
          </w:p>
        </w:tc>
        <w:tc>
          <w:tcPr>
            <w:tcW w:w="1854" w:type="dxa"/>
          </w:tcPr>
          <w:p w14:paraId="6A5488AF" w14:textId="0DE7BA6D" w:rsidR="002B2D13" w:rsidRPr="00D60069" w:rsidRDefault="00DD12F9" w:rsidP="00D60069">
            <w:pPr>
              <w:spacing w:after="80"/>
            </w:pPr>
            <w:r>
              <w:t>13</w:t>
            </w:r>
            <w:r w:rsidR="00734BBF">
              <w:t>/0</w:t>
            </w:r>
            <w:r>
              <w:t>3</w:t>
            </w:r>
            <w:r w:rsidR="00734BBF">
              <w:t>/202</w:t>
            </w:r>
            <w:r>
              <w:t>3</w:t>
            </w:r>
          </w:p>
        </w:tc>
      </w:tr>
      <w:tr w:rsidR="002B2D13" w:rsidRPr="00D60069" w14:paraId="34D686DD" w14:textId="77777777" w:rsidTr="34B48C33">
        <w:tc>
          <w:tcPr>
            <w:tcW w:w="5310" w:type="dxa"/>
            <w:tcMar>
              <w:bottom w:w="288" w:type="dxa"/>
            </w:tcMar>
          </w:tcPr>
          <w:p w14:paraId="25E0F566" w14:textId="55385D9E" w:rsidR="002B2D13" w:rsidRPr="00D60069" w:rsidRDefault="002B2D13" w:rsidP="00D60069">
            <w:pPr>
              <w:pStyle w:val="ListBullet"/>
              <w:spacing w:after="80"/>
            </w:pPr>
          </w:p>
        </w:tc>
        <w:tc>
          <w:tcPr>
            <w:tcW w:w="3060" w:type="dxa"/>
            <w:tcMar>
              <w:bottom w:w="288" w:type="dxa"/>
            </w:tcMar>
          </w:tcPr>
          <w:p w14:paraId="42332265" w14:textId="6E6C6B82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14:paraId="3EBB5C73" w14:textId="54F739BD" w:rsidR="002B2D13" w:rsidRPr="00D60069" w:rsidRDefault="002B2D13" w:rsidP="00D60069">
            <w:pPr>
              <w:spacing w:after="80"/>
            </w:pPr>
          </w:p>
        </w:tc>
      </w:tr>
      <w:bookmarkEnd w:id="1"/>
    </w:tbl>
    <w:p w14:paraId="78F1CB4B" w14:textId="17E1A316" w:rsidR="34B48C33" w:rsidRDefault="34B48C33" w:rsidP="00C114C5"/>
    <w:sectPr w:rsidR="34B48C3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25158" w14:textId="77777777" w:rsidR="00DA314E" w:rsidRDefault="00DA314E">
      <w:pPr>
        <w:spacing w:before="0" w:after="0"/>
      </w:pPr>
      <w:r>
        <w:separator/>
      </w:r>
    </w:p>
  </w:endnote>
  <w:endnote w:type="continuationSeparator" w:id="0">
    <w:p w14:paraId="7FA20DE6" w14:textId="77777777" w:rsidR="00DA314E" w:rsidRDefault="00DA314E">
      <w:pPr>
        <w:spacing w:before="0" w:after="0"/>
      </w:pPr>
      <w:r>
        <w:continuationSeparator/>
      </w:r>
    </w:p>
  </w:endnote>
  <w:endnote w:type="continuationNotice" w:id="1">
    <w:p w14:paraId="15FB1C3A" w14:textId="77777777" w:rsidR="00DA314E" w:rsidRDefault="00DA314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D9F8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B7B8" w14:textId="77777777" w:rsidR="00DA314E" w:rsidRDefault="00DA314E">
      <w:pPr>
        <w:spacing w:before="0" w:after="0"/>
      </w:pPr>
      <w:r>
        <w:separator/>
      </w:r>
    </w:p>
  </w:footnote>
  <w:footnote w:type="continuationSeparator" w:id="0">
    <w:p w14:paraId="20920DFD" w14:textId="77777777" w:rsidR="00DA314E" w:rsidRDefault="00DA314E">
      <w:pPr>
        <w:spacing w:before="0" w:after="0"/>
      </w:pPr>
      <w:r>
        <w:continuationSeparator/>
      </w:r>
    </w:p>
  </w:footnote>
  <w:footnote w:type="continuationNotice" w:id="1">
    <w:p w14:paraId="1AB872A1" w14:textId="77777777" w:rsidR="00DA314E" w:rsidRDefault="00DA314E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3D1C98"/>
    <w:multiLevelType w:val="hybridMultilevel"/>
    <w:tmpl w:val="6E3C4EB2"/>
    <w:lvl w:ilvl="0" w:tplc="764A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554"/>
    <w:multiLevelType w:val="hybridMultilevel"/>
    <w:tmpl w:val="D80E2C4E"/>
    <w:lvl w:ilvl="0" w:tplc="197066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6FDB"/>
    <w:multiLevelType w:val="hybridMultilevel"/>
    <w:tmpl w:val="FFFFFFFF"/>
    <w:lvl w:ilvl="0" w:tplc="FB7449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4B264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4C3F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5E65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6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402D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10E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401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3864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17C4B"/>
    <w:multiLevelType w:val="hybridMultilevel"/>
    <w:tmpl w:val="4E14D306"/>
    <w:lvl w:ilvl="0" w:tplc="07F4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7DA5"/>
    <w:multiLevelType w:val="hybridMultilevel"/>
    <w:tmpl w:val="FFFFFFFF"/>
    <w:lvl w:ilvl="0" w:tplc="C976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8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46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94D19"/>
    <w:multiLevelType w:val="hybridMultilevel"/>
    <w:tmpl w:val="FFFFFFFF"/>
    <w:lvl w:ilvl="0" w:tplc="DE32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A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E3A2C"/>
    <w:multiLevelType w:val="hybridMultilevel"/>
    <w:tmpl w:val="D20238AE"/>
    <w:lvl w:ilvl="0" w:tplc="B2529C2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A8A7F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3697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B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D24C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79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C07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72C4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BA0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8E7981"/>
    <w:multiLevelType w:val="hybridMultilevel"/>
    <w:tmpl w:val="4836D744"/>
    <w:lvl w:ilvl="0" w:tplc="F2C4DE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B7473"/>
    <w:multiLevelType w:val="hybridMultilevel"/>
    <w:tmpl w:val="767A8FBE"/>
    <w:lvl w:ilvl="0" w:tplc="DD56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88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8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572C1"/>
    <w:multiLevelType w:val="hybridMultilevel"/>
    <w:tmpl w:val="3EB04D8A"/>
    <w:lvl w:ilvl="0" w:tplc="FC8C3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A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A27AE"/>
    <w:multiLevelType w:val="hybridMultilevel"/>
    <w:tmpl w:val="FFFFFFFF"/>
    <w:lvl w:ilvl="0" w:tplc="1286E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25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F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42FA4"/>
    <w:multiLevelType w:val="hybridMultilevel"/>
    <w:tmpl w:val="FFFFFFFF"/>
    <w:lvl w:ilvl="0" w:tplc="B2E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D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729A7"/>
    <w:multiLevelType w:val="hybridMultilevel"/>
    <w:tmpl w:val="6966D570"/>
    <w:lvl w:ilvl="0" w:tplc="CE20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A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0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83C1B"/>
    <w:multiLevelType w:val="hybridMultilevel"/>
    <w:tmpl w:val="FFFFFFFF"/>
    <w:lvl w:ilvl="0" w:tplc="5208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E1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A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0D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3C3183"/>
    <w:multiLevelType w:val="hybridMultilevel"/>
    <w:tmpl w:val="E362C85A"/>
    <w:lvl w:ilvl="0" w:tplc="C470A5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41212">
    <w:abstractNumId w:val="14"/>
  </w:num>
  <w:num w:numId="2" w16cid:durableId="2041515461">
    <w:abstractNumId w:val="11"/>
  </w:num>
  <w:num w:numId="3" w16cid:durableId="1345673419">
    <w:abstractNumId w:val="5"/>
  </w:num>
  <w:num w:numId="4" w16cid:durableId="1257055479">
    <w:abstractNumId w:val="8"/>
  </w:num>
  <w:num w:numId="5" w16cid:durableId="991101430">
    <w:abstractNumId w:val="2"/>
  </w:num>
  <w:num w:numId="6" w16cid:durableId="1461917035">
    <w:abstractNumId w:val="10"/>
  </w:num>
  <w:num w:numId="7" w16cid:durableId="1304771054">
    <w:abstractNumId w:val="16"/>
  </w:num>
  <w:num w:numId="8" w16cid:durableId="395669624">
    <w:abstractNumId w:val="17"/>
  </w:num>
  <w:num w:numId="9" w16cid:durableId="1571379668">
    <w:abstractNumId w:val="1"/>
  </w:num>
  <w:num w:numId="10" w16cid:durableId="164326299">
    <w:abstractNumId w:val="0"/>
  </w:num>
  <w:num w:numId="11" w16cid:durableId="880820885">
    <w:abstractNumId w:val="1"/>
    <w:lvlOverride w:ilvl="0">
      <w:startOverride w:val="1"/>
    </w:lvlOverride>
  </w:num>
  <w:num w:numId="12" w16cid:durableId="584994721">
    <w:abstractNumId w:val="1"/>
    <w:lvlOverride w:ilvl="0">
      <w:startOverride w:val="1"/>
    </w:lvlOverride>
  </w:num>
  <w:num w:numId="13" w16cid:durableId="228269676">
    <w:abstractNumId w:val="12"/>
  </w:num>
  <w:num w:numId="14" w16cid:durableId="1131021043">
    <w:abstractNumId w:val="13"/>
  </w:num>
  <w:num w:numId="15" w16cid:durableId="1513952990">
    <w:abstractNumId w:val="6"/>
  </w:num>
  <w:num w:numId="16" w16cid:durableId="1997951148">
    <w:abstractNumId w:val="4"/>
  </w:num>
  <w:num w:numId="17" w16cid:durableId="253780323">
    <w:abstractNumId w:val="7"/>
  </w:num>
  <w:num w:numId="18" w16cid:durableId="1319915677">
    <w:abstractNumId w:val="15"/>
  </w:num>
  <w:num w:numId="19" w16cid:durableId="1456172940">
    <w:abstractNumId w:val="3"/>
  </w:num>
  <w:num w:numId="20" w16cid:durableId="486408227">
    <w:abstractNumId w:val="9"/>
  </w:num>
  <w:num w:numId="21" w16cid:durableId="2053323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0"/>
    <w:rsid w:val="00142B44"/>
    <w:rsid w:val="001825E0"/>
    <w:rsid w:val="001E0877"/>
    <w:rsid w:val="00290811"/>
    <w:rsid w:val="002B2D13"/>
    <w:rsid w:val="002B49DF"/>
    <w:rsid w:val="0032396A"/>
    <w:rsid w:val="0034721D"/>
    <w:rsid w:val="00387F15"/>
    <w:rsid w:val="00390CCA"/>
    <w:rsid w:val="003D5BF7"/>
    <w:rsid w:val="003F257D"/>
    <w:rsid w:val="004A7D08"/>
    <w:rsid w:val="004C7EE0"/>
    <w:rsid w:val="004F7D48"/>
    <w:rsid w:val="005767A7"/>
    <w:rsid w:val="005961D7"/>
    <w:rsid w:val="005A7328"/>
    <w:rsid w:val="005E3D6B"/>
    <w:rsid w:val="00614F4F"/>
    <w:rsid w:val="006344A8"/>
    <w:rsid w:val="00641580"/>
    <w:rsid w:val="00660EF4"/>
    <w:rsid w:val="00693249"/>
    <w:rsid w:val="006B15EE"/>
    <w:rsid w:val="006F587D"/>
    <w:rsid w:val="00725A73"/>
    <w:rsid w:val="00731928"/>
    <w:rsid w:val="00734BBF"/>
    <w:rsid w:val="00734EEC"/>
    <w:rsid w:val="007E4BD6"/>
    <w:rsid w:val="007F04FA"/>
    <w:rsid w:val="00873B42"/>
    <w:rsid w:val="008A5766"/>
    <w:rsid w:val="00910A76"/>
    <w:rsid w:val="009B4FE9"/>
    <w:rsid w:val="009D6F2A"/>
    <w:rsid w:val="00B16EBA"/>
    <w:rsid w:val="00B774B7"/>
    <w:rsid w:val="00B92D34"/>
    <w:rsid w:val="00BF4763"/>
    <w:rsid w:val="00C01131"/>
    <w:rsid w:val="00C114C5"/>
    <w:rsid w:val="00C14CEA"/>
    <w:rsid w:val="00CB11C9"/>
    <w:rsid w:val="00CD2C71"/>
    <w:rsid w:val="00CE3CAD"/>
    <w:rsid w:val="00D17AF6"/>
    <w:rsid w:val="00D60069"/>
    <w:rsid w:val="00D62E01"/>
    <w:rsid w:val="00D661EE"/>
    <w:rsid w:val="00D739D2"/>
    <w:rsid w:val="00DA314E"/>
    <w:rsid w:val="00DD12F9"/>
    <w:rsid w:val="00E048B4"/>
    <w:rsid w:val="00E13C5F"/>
    <w:rsid w:val="00E657E1"/>
    <w:rsid w:val="00EB670E"/>
    <w:rsid w:val="00F434DD"/>
    <w:rsid w:val="00F84F01"/>
    <w:rsid w:val="045F6F0D"/>
    <w:rsid w:val="0A9BC95A"/>
    <w:rsid w:val="0C6A80F2"/>
    <w:rsid w:val="0FA221B4"/>
    <w:rsid w:val="126A2AEA"/>
    <w:rsid w:val="12A076B8"/>
    <w:rsid w:val="12D9C276"/>
    <w:rsid w:val="136BDA48"/>
    <w:rsid w:val="147592D7"/>
    <w:rsid w:val="155AB541"/>
    <w:rsid w:val="16116338"/>
    <w:rsid w:val="16462C3F"/>
    <w:rsid w:val="1887CE2F"/>
    <w:rsid w:val="192FDB9D"/>
    <w:rsid w:val="1A8130FC"/>
    <w:rsid w:val="1EE86F2A"/>
    <w:rsid w:val="25F86909"/>
    <w:rsid w:val="26D459CD"/>
    <w:rsid w:val="26E8F93B"/>
    <w:rsid w:val="293009CB"/>
    <w:rsid w:val="2A0BFA8F"/>
    <w:rsid w:val="2ACBDA2C"/>
    <w:rsid w:val="2B028AA1"/>
    <w:rsid w:val="2CC4F4F8"/>
    <w:rsid w:val="2D01CB90"/>
    <w:rsid w:val="2E037AEE"/>
    <w:rsid w:val="34B48C33"/>
    <w:rsid w:val="3A335930"/>
    <w:rsid w:val="3BD28E28"/>
    <w:rsid w:val="44B187A0"/>
    <w:rsid w:val="4666805E"/>
    <w:rsid w:val="47AF4627"/>
    <w:rsid w:val="4B39F181"/>
    <w:rsid w:val="5213D168"/>
    <w:rsid w:val="55BB6E5D"/>
    <w:rsid w:val="580DECB5"/>
    <w:rsid w:val="58F30F1F"/>
    <w:rsid w:val="59A9BD16"/>
    <w:rsid w:val="5A8EDF80"/>
    <w:rsid w:val="5D8C9E07"/>
    <w:rsid w:val="5DC68042"/>
    <w:rsid w:val="5F286E68"/>
    <w:rsid w:val="6299F165"/>
    <w:rsid w:val="664EF460"/>
    <w:rsid w:val="68EC723A"/>
    <w:rsid w:val="69E3CD7F"/>
    <w:rsid w:val="6C364BD7"/>
    <w:rsid w:val="6C48C131"/>
    <w:rsid w:val="6D1B6E41"/>
    <w:rsid w:val="6F594D2B"/>
    <w:rsid w:val="711C3254"/>
    <w:rsid w:val="733BC975"/>
    <w:rsid w:val="74415DBC"/>
    <w:rsid w:val="75BD0ABC"/>
    <w:rsid w:val="75DD2E1D"/>
    <w:rsid w:val="7C4C6FA1"/>
    <w:rsid w:val="7D3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6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DC03C875A4446BA2A43DB2F8A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4EDC-F5FC-4450-840C-2C4AB9811CC3}"/>
      </w:docPartPr>
      <w:docPartBody>
        <w:p w:rsidR="00FF51FA" w:rsidRDefault="00CB11C9">
          <w:pPr>
            <w:pStyle w:val="413DC03C875A4446BA2A43DB2F8ABC78"/>
          </w:pPr>
          <w:r w:rsidRPr="00D60069">
            <w:t>Meeting called by:</w:t>
          </w:r>
        </w:p>
      </w:docPartBody>
    </w:docPart>
    <w:docPart>
      <w:docPartPr>
        <w:name w:val="979CAD0CBAE54026BC8057848DC9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892-EB21-4B3C-9125-8742B0701A99}"/>
      </w:docPartPr>
      <w:docPartBody>
        <w:p w:rsidR="00FF51FA" w:rsidRDefault="00CB11C9">
          <w:pPr>
            <w:pStyle w:val="979CAD0CBAE54026BC8057848DC958E6"/>
          </w:pPr>
          <w:r w:rsidRPr="00D60069">
            <w:t>Type of meeting:</w:t>
          </w:r>
        </w:p>
      </w:docPartBody>
    </w:docPart>
    <w:docPart>
      <w:docPartPr>
        <w:name w:val="BCEEDBB02D424EB686B982E1C4F9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6C64-DBFA-415C-A7AB-BC5F1122B677}"/>
      </w:docPartPr>
      <w:docPartBody>
        <w:p w:rsidR="00FF51FA" w:rsidRDefault="00CB11C9">
          <w:pPr>
            <w:pStyle w:val="BCEEDBB02D424EB686B982E1C4F9C1E4"/>
          </w:pPr>
          <w:r w:rsidRPr="00D60069">
            <w:t>Note taker:</w:t>
          </w:r>
        </w:p>
      </w:docPartBody>
    </w:docPart>
    <w:docPart>
      <w:docPartPr>
        <w:name w:val="1367839D268F42A6AC01C651E6723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96876-D89A-4A35-A291-8268B5D2B747}"/>
      </w:docPartPr>
      <w:docPartBody>
        <w:p w:rsidR="00FF51FA" w:rsidRDefault="00CB11C9">
          <w:pPr>
            <w:pStyle w:val="1367839D268F42A6AC01C651E672309E"/>
          </w:pPr>
          <w:r w:rsidRPr="00D60069">
            <w:t>Attendees:</w:t>
          </w:r>
        </w:p>
      </w:docPartBody>
    </w:docPart>
    <w:docPart>
      <w:docPartPr>
        <w:name w:val="A15CB5CC8C6B4B4DA0F823A4AE47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2A-02FE-4A21-B88C-6733E0875E15}"/>
      </w:docPartPr>
      <w:docPartBody>
        <w:p w:rsidR="00FF51FA" w:rsidRDefault="00CB11C9">
          <w:pPr>
            <w:pStyle w:val="A15CB5CC8C6B4B4DA0F823A4AE47F0AC"/>
          </w:pPr>
          <w:r w:rsidRPr="00D60069">
            <w:t>Minutes</w:t>
          </w:r>
        </w:p>
      </w:docPartBody>
    </w:docPart>
    <w:docPart>
      <w:docPartPr>
        <w:name w:val="EB99970B1F514EDEA44F56FE3BE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0F17-B8BB-4119-AC87-BB3D2E1BC406}"/>
      </w:docPartPr>
      <w:docPartBody>
        <w:p w:rsidR="00FF51FA" w:rsidRDefault="00CB11C9">
          <w:pPr>
            <w:pStyle w:val="EB99970B1F514EDEA44F56FE3BE158E0"/>
          </w:pPr>
          <w:r w:rsidRPr="00D60069">
            <w:t>Agenda item:</w:t>
          </w:r>
        </w:p>
      </w:docPartBody>
    </w:docPart>
    <w:docPart>
      <w:docPartPr>
        <w:name w:val="A2F3A286A1D94AD98B87156CAB36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8001-C003-4EC3-8CFB-CE52B613C7E5}"/>
      </w:docPartPr>
      <w:docPartBody>
        <w:p w:rsidR="00FF51FA" w:rsidRDefault="00CB11C9">
          <w:pPr>
            <w:pStyle w:val="A2F3A286A1D94AD98B87156CAB36B3A2"/>
          </w:pPr>
          <w:r w:rsidRPr="00D60069">
            <w:t>Presenter:</w:t>
          </w:r>
        </w:p>
      </w:docPartBody>
    </w:docPart>
    <w:docPart>
      <w:docPartPr>
        <w:name w:val="C94703CBB3A040BE83F83B4CBB45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EE39-974E-48E9-815B-2B94C6525D7B}"/>
      </w:docPartPr>
      <w:docPartBody>
        <w:p w:rsidR="00FF51FA" w:rsidRDefault="00CB11C9">
          <w:pPr>
            <w:pStyle w:val="C94703CBB3A040BE83F83B4CBB450D2D"/>
          </w:pPr>
          <w:r w:rsidRPr="00D60069">
            <w:t>Discussion:</w:t>
          </w:r>
        </w:p>
      </w:docPartBody>
    </w:docPart>
    <w:docPart>
      <w:docPartPr>
        <w:name w:val="24DE38FB9489403293788DBCF669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CCC-F099-49FC-B8DC-6801750DD5D8}"/>
      </w:docPartPr>
      <w:docPartBody>
        <w:p w:rsidR="00FF51FA" w:rsidRDefault="00CB11C9">
          <w:pPr>
            <w:pStyle w:val="24DE38FB9489403293788DBCF669AD48"/>
          </w:pPr>
          <w:r w:rsidRPr="00D60069">
            <w:t>Conclusions:</w:t>
          </w:r>
        </w:p>
      </w:docPartBody>
    </w:docPart>
    <w:docPart>
      <w:docPartPr>
        <w:name w:val="48C644F8DA4D44CE8B0C0CF0233E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F95E-67B6-4B43-A8AA-910394A88176}"/>
      </w:docPartPr>
      <w:docPartBody>
        <w:p w:rsidR="00FF51FA" w:rsidRDefault="00CB11C9">
          <w:pPr>
            <w:pStyle w:val="48C644F8DA4D44CE8B0C0CF0233ED5EF"/>
          </w:pPr>
          <w:r w:rsidRPr="00660EF4">
            <w:t>Action items</w:t>
          </w:r>
        </w:p>
      </w:docPartBody>
    </w:docPart>
    <w:docPart>
      <w:docPartPr>
        <w:name w:val="8F01C8CF61884F2EBBA694C19D40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6C65-769E-4248-9A5F-45003763C267}"/>
      </w:docPartPr>
      <w:docPartBody>
        <w:p w:rsidR="00FF51FA" w:rsidRDefault="00CB11C9">
          <w:pPr>
            <w:pStyle w:val="8F01C8CF61884F2EBBA694C19D4056A8"/>
          </w:pPr>
          <w:r w:rsidRPr="00660EF4">
            <w:t>Person responsible</w:t>
          </w:r>
        </w:p>
      </w:docPartBody>
    </w:docPart>
    <w:docPart>
      <w:docPartPr>
        <w:name w:val="121E01D8D3A94410811782150C1B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9F01-D33C-4698-A33D-B8F42E56E9F8}"/>
      </w:docPartPr>
      <w:docPartBody>
        <w:p w:rsidR="00FF51FA" w:rsidRDefault="00CB11C9">
          <w:pPr>
            <w:pStyle w:val="121E01D8D3A94410811782150C1BD321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C9"/>
    <w:rsid w:val="00333329"/>
    <w:rsid w:val="0075293D"/>
    <w:rsid w:val="009A41DB"/>
    <w:rsid w:val="00CB11C9"/>
    <w:rsid w:val="00D13BA7"/>
    <w:rsid w:val="00FA662E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C03C875A4446BA2A43DB2F8ABC78">
    <w:name w:val="413DC03C875A4446BA2A43DB2F8ABC78"/>
  </w:style>
  <w:style w:type="paragraph" w:customStyle="1" w:styleId="979CAD0CBAE54026BC8057848DC958E6">
    <w:name w:val="979CAD0CBAE54026BC8057848DC958E6"/>
  </w:style>
  <w:style w:type="paragraph" w:customStyle="1" w:styleId="BCEEDBB02D424EB686B982E1C4F9C1E4">
    <w:name w:val="BCEEDBB02D424EB686B982E1C4F9C1E4"/>
  </w:style>
  <w:style w:type="paragraph" w:customStyle="1" w:styleId="1367839D268F42A6AC01C651E672309E">
    <w:name w:val="1367839D268F42A6AC01C651E672309E"/>
  </w:style>
  <w:style w:type="paragraph" w:customStyle="1" w:styleId="A15CB5CC8C6B4B4DA0F823A4AE47F0AC">
    <w:name w:val="A15CB5CC8C6B4B4DA0F823A4AE47F0AC"/>
  </w:style>
  <w:style w:type="paragraph" w:customStyle="1" w:styleId="EB99970B1F514EDEA44F56FE3BE158E0">
    <w:name w:val="EB99970B1F514EDEA44F56FE3BE158E0"/>
  </w:style>
  <w:style w:type="paragraph" w:customStyle="1" w:styleId="A2F3A286A1D94AD98B87156CAB36B3A2">
    <w:name w:val="A2F3A286A1D94AD98B87156CAB36B3A2"/>
  </w:style>
  <w:style w:type="paragraph" w:customStyle="1" w:styleId="C94703CBB3A040BE83F83B4CBB450D2D">
    <w:name w:val="C94703CBB3A040BE83F83B4CBB450D2D"/>
  </w:style>
  <w:style w:type="paragraph" w:customStyle="1" w:styleId="24DE38FB9489403293788DBCF669AD48">
    <w:name w:val="24DE38FB9489403293788DBCF669AD48"/>
  </w:style>
  <w:style w:type="paragraph" w:customStyle="1" w:styleId="48C644F8DA4D44CE8B0C0CF0233ED5EF">
    <w:name w:val="48C644F8DA4D44CE8B0C0CF0233ED5EF"/>
  </w:style>
  <w:style w:type="paragraph" w:customStyle="1" w:styleId="8F01C8CF61884F2EBBA694C19D4056A8">
    <w:name w:val="8F01C8CF61884F2EBBA694C19D4056A8"/>
  </w:style>
  <w:style w:type="paragraph" w:customStyle="1" w:styleId="121E01D8D3A94410811782150C1BD321">
    <w:name w:val="121E01D8D3A94410811782150C1BD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2023-04-10T05:54:00Z</dcterms:created>
  <dcterms:modified xsi:type="dcterms:W3CDTF">2023-04-10T05:54:00Z</dcterms:modified>
  <cp:version/>
</cp:coreProperties>
</file>