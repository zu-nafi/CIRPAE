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28B0EC94" w:rsidR="00D62E01" w:rsidRPr="00D60069" w:rsidRDefault="00840D9D" w:rsidP="006F587D">
            <w:pPr>
              <w:pStyle w:val="Heading3"/>
              <w:ind w:right="95"/>
            </w:pPr>
            <w:r>
              <w:t xml:space="preserve">April </w:t>
            </w:r>
            <w:proofErr w:type="gramStart"/>
            <w:r>
              <w:t>23</w:t>
            </w:r>
            <w:r w:rsidR="00E13C5F">
              <w:rPr>
                <w:vertAlign w:val="superscript"/>
              </w:rPr>
              <w:t>th</w:t>
            </w:r>
            <w:proofErr w:type="gramEnd"/>
            <w:r w:rsidR="00D62E01">
              <w:t>, 202</w:t>
            </w:r>
            <w:r w:rsidR="00DD12F9">
              <w:t>3</w:t>
            </w:r>
          </w:p>
          <w:p w14:paraId="4B378BD8" w14:textId="6AF38ACE" w:rsidR="00D62E01" w:rsidRPr="00D60069" w:rsidRDefault="00840D9D">
            <w:pPr>
              <w:pStyle w:val="Heading3"/>
            </w:pPr>
            <w:r>
              <w:t>8</w:t>
            </w:r>
            <w:r w:rsidR="00614F4F">
              <w:t>:</w:t>
            </w:r>
            <w:r w:rsidR="00725A73">
              <w:t>00</w:t>
            </w:r>
            <w:r w:rsidR="00873B42">
              <w:t>P</w:t>
            </w:r>
            <w:r w:rsidR="00D62E01">
              <w:t xml:space="preserve">M – </w:t>
            </w:r>
            <w:r>
              <w:t>8</w:t>
            </w:r>
            <w:r w:rsidR="00D62E01">
              <w:t>:</w:t>
            </w:r>
            <w:r w:rsidR="00725A73">
              <w:t>3</w:t>
            </w:r>
            <w:r w:rsidR="00873B42">
              <w:t>0P</w:t>
            </w:r>
            <w:r w:rsidR="00D62E01">
              <w:t>M</w:t>
            </w:r>
          </w:p>
          <w:p w14:paraId="2CFCCA1E" w14:textId="3EA5D3DC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 xml:space="preserve">ONLINE, </w:t>
            </w:r>
            <w:r w:rsidR="00840D9D">
              <w:t>DISCORD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0ADFB995" w:rsidR="002B2D13" w:rsidRPr="00D60069" w:rsidRDefault="00840D9D" w:rsidP="00D60069">
            <w:pPr>
              <w:spacing w:after="80"/>
            </w:pPr>
            <w:proofErr w:type="spellStart"/>
            <w:r>
              <w:t>Aidhan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1D45CA74" w:rsidR="002B2D13" w:rsidRPr="00D60069" w:rsidRDefault="00840D9D" w:rsidP="00D60069">
            <w:pPr>
              <w:spacing w:after="80"/>
            </w:pPr>
            <w:r>
              <w:t>Team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62FA72D2" w:rsidR="002B2D13" w:rsidRPr="00D60069" w:rsidRDefault="002B2D13" w:rsidP="00D60069">
            <w:pPr>
              <w:spacing w:after="80"/>
            </w:pP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5303D873" w:rsidR="002B2D13" w:rsidRPr="00D60069" w:rsidRDefault="00840D9D" w:rsidP="00D60069">
            <w:pPr>
              <w:spacing w:after="80"/>
            </w:pPr>
            <w:proofErr w:type="spellStart"/>
            <w:r>
              <w:t>Huy</w:t>
            </w:r>
            <w:proofErr w:type="spellEnd"/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62"/>
        <w:gridCol w:w="4231"/>
        <w:gridCol w:w="4231"/>
      </w:tblGrid>
      <w:tr w:rsidR="00BB623F" w:rsidRPr="00C114C5" w14:paraId="56FE8496" w14:textId="77777777" w:rsidTr="00BB623F">
        <w:tc>
          <w:tcPr>
            <w:tcW w:w="1762" w:type="dxa"/>
            <w:tcMar>
              <w:top w:w="144" w:type="dxa"/>
            </w:tcMar>
          </w:tcPr>
          <w:p w14:paraId="676624B4" w14:textId="297C6E53" w:rsidR="00BB623F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091C835605D5479CB75D3E314C45DC33"/>
                </w:placeholder>
                <w:temporary/>
                <w:showingPlcHdr/>
                <w15:appearance w15:val="hidden"/>
              </w:sdtPr>
              <w:sdtContent>
                <w:r w:rsidR="00BB623F" w:rsidRPr="00D60069">
                  <w:t>Attendees:</w:t>
                </w:r>
              </w:sdtContent>
            </w:sdt>
          </w:p>
        </w:tc>
        <w:tc>
          <w:tcPr>
            <w:tcW w:w="4231" w:type="dxa"/>
          </w:tcPr>
          <w:p w14:paraId="6AD9F234" w14:textId="24F7A642" w:rsidR="00BB623F" w:rsidRPr="00C114C5" w:rsidRDefault="00546425" w:rsidP="00D62E01">
            <w:proofErr w:type="spellStart"/>
            <w:r>
              <w:t>Aidhan</w:t>
            </w:r>
            <w:proofErr w:type="spellEnd"/>
            <w:r>
              <w:t xml:space="preserve">, Thomas, </w:t>
            </w:r>
            <w:proofErr w:type="spellStart"/>
            <w:r>
              <w:t>Numil</w:t>
            </w:r>
            <w:proofErr w:type="spellEnd"/>
            <w:r>
              <w:t xml:space="preserve">, </w:t>
            </w:r>
            <w:proofErr w:type="spellStart"/>
            <w:r>
              <w:t>Huy</w:t>
            </w:r>
            <w:proofErr w:type="spellEnd"/>
            <w:r>
              <w:t xml:space="preserve">, Habib, </w:t>
            </w:r>
            <w:proofErr w:type="spellStart"/>
            <w:r>
              <w:t>Zahin</w:t>
            </w:r>
            <w:proofErr w:type="spellEnd"/>
          </w:p>
        </w:tc>
        <w:tc>
          <w:tcPr>
            <w:tcW w:w="4231" w:type="dxa"/>
            <w:tcMar>
              <w:top w:w="144" w:type="dxa"/>
            </w:tcMar>
          </w:tcPr>
          <w:p w14:paraId="549AF038" w14:textId="4F682ED8" w:rsidR="00BB623F" w:rsidRPr="00C114C5" w:rsidRDefault="00BB623F" w:rsidP="00D62E01"/>
        </w:tc>
      </w:tr>
      <w:tr w:rsidR="00BB623F" w:rsidRPr="00D60069" w14:paraId="2E18C726" w14:textId="77777777" w:rsidTr="00BB623F">
        <w:tc>
          <w:tcPr>
            <w:tcW w:w="1762" w:type="dxa"/>
          </w:tcPr>
          <w:p w14:paraId="7D314C13" w14:textId="1086A7F8" w:rsidR="00BB623F" w:rsidRPr="00D60069" w:rsidRDefault="00BB623F">
            <w:pPr>
              <w:pStyle w:val="Heading2"/>
            </w:pPr>
            <w:r>
              <w:t>Apologies</w:t>
            </w:r>
          </w:p>
        </w:tc>
        <w:tc>
          <w:tcPr>
            <w:tcW w:w="4231" w:type="dxa"/>
          </w:tcPr>
          <w:p w14:paraId="5E1F7E5D" w14:textId="04D79701" w:rsidR="00BB623F" w:rsidRPr="00D60069" w:rsidRDefault="00840D9D">
            <w:r>
              <w:t>None</w:t>
            </w:r>
          </w:p>
        </w:tc>
        <w:tc>
          <w:tcPr>
            <w:tcW w:w="4231" w:type="dxa"/>
          </w:tcPr>
          <w:p w14:paraId="67407015" w14:textId="462D97A5" w:rsidR="00BB623F" w:rsidRPr="00D60069" w:rsidRDefault="00BB623F"/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032C2739" w:rsidR="002B2D13" w:rsidRPr="00D60069" w:rsidRDefault="00725A73">
            <w:proofErr w:type="gramStart"/>
            <w:r>
              <w:t>.</w:t>
            </w:r>
            <w:r w:rsidR="00DC7F1D">
              <w:t>Software</w:t>
            </w:r>
            <w:proofErr w:type="gramEnd"/>
            <w:r w:rsidR="00DC7F1D">
              <w:t xml:space="preserve"> Prototype and System Architecture Design and Research Report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5B0B86B" w:rsidR="002B2D13" w:rsidRPr="00D60069" w:rsidRDefault="00DC7F1D">
            <w:proofErr w:type="spellStart"/>
            <w:r>
              <w:t>Huy</w:t>
            </w:r>
            <w:proofErr w:type="spellEnd"/>
          </w:p>
        </w:tc>
      </w:tr>
    </w:tbl>
    <w:p w14:paraId="793BB40A" w14:textId="77777777" w:rsidR="003469D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5416CAE4" w14:textId="0843A2E1" w:rsidR="0032396A" w:rsidRDefault="003469DA" w:rsidP="003469DA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 xml:space="preserve">Discussion on the prototype of the software. What the current prototype </w:t>
      </w:r>
      <w:proofErr w:type="gramStart"/>
      <w:r>
        <w:rPr>
          <w:b w:val="0"/>
          <w:bCs/>
        </w:rPr>
        <w:t>is able to</w:t>
      </w:r>
      <w:proofErr w:type="gramEnd"/>
      <w:r>
        <w:rPr>
          <w:b w:val="0"/>
          <w:bCs/>
        </w:rPr>
        <w:t xml:space="preserve"> do, will we be able to alter the UI.</w:t>
      </w:r>
    </w:p>
    <w:p w14:paraId="62D91EDD" w14:textId="0E48F1AB" w:rsidR="00546425" w:rsidRDefault="003469DA" w:rsidP="003469DA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 xml:space="preserve">Discussion on what type of material we want to add to the Cyber Incident Response Plan software. </w:t>
      </w:r>
    </w:p>
    <w:p w14:paraId="504DDED8" w14:textId="0A8B9D57" w:rsidR="00546425" w:rsidRDefault="00DF0A3D" w:rsidP="003469DA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 xml:space="preserve">Research how to code in Python, and utilizing </w:t>
      </w:r>
      <w:proofErr w:type="spellStart"/>
      <w:proofErr w:type="gramStart"/>
      <w:r>
        <w:rPr>
          <w:b w:val="0"/>
          <w:bCs/>
        </w:rPr>
        <w:t>Gradio</w:t>
      </w:r>
      <w:proofErr w:type="spellEnd"/>
      <w:proofErr w:type="gramEnd"/>
      <w:r>
        <w:rPr>
          <w:b w:val="0"/>
          <w:bCs/>
        </w:rPr>
        <w:t xml:space="preserve"> </w:t>
      </w:r>
    </w:p>
    <w:p w14:paraId="291FD85E" w14:textId="29CF07A6" w:rsidR="003469DA" w:rsidRPr="00546425" w:rsidRDefault="003469DA" w:rsidP="003469DA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 xml:space="preserve">Brief look over the System Architecture Design and Research Report </w:t>
      </w:r>
      <w:proofErr w:type="gramStart"/>
      <w:r>
        <w:rPr>
          <w:b w:val="0"/>
          <w:bCs/>
        </w:rPr>
        <w:t>template</w:t>
      </w:r>
      <w:proofErr w:type="gramEnd"/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2EEF23FA" w14:textId="402246EB" w:rsidR="00910A76" w:rsidRDefault="003469DA" w:rsidP="003469DA">
      <w:pPr>
        <w:pStyle w:val="ListParagraph"/>
        <w:numPr>
          <w:ilvl w:val="0"/>
          <w:numId w:val="23"/>
        </w:numPr>
      </w:pPr>
      <w:r>
        <w:t xml:space="preserve">Investigate on how we </w:t>
      </w:r>
      <w:proofErr w:type="gramStart"/>
      <w:r>
        <w:t>are able to</w:t>
      </w:r>
      <w:proofErr w:type="gramEnd"/>
      <w:r>
        <w:t xml:space="preserve"> change the UI through the </w:t>
      </w:r>
      <w:proofErr w:type="spellStart"/>
      <w:r>
        <w:t>Gradio</w:t>
      </w:r>
      <w:proofErr w:type="spellEnd"/>
      <w:r>
        <w:t xml:space="preserve"> library.</w:t>
      </w:r>
    </w:p>
    <w:p w14:paraId="7E077025" w14:textId="4FCF38CE" w:rsidR="003469DA" w:rsidRDefault="003469DA" w:rsidP="003469DA">
      <w:pPr>
        <w:pStyle w:val="ListParagraph"/>
        <w:numPr>
          <w:ilvl w:val="0"/>
          <w:numId w:val="23"/>
        </w:numPr>
      </w:pPr>
      <w:r>
        <w:t xml:space="preserve">Look into more potential Cyber Incident Response Plans to add to the software. If </w:t>
      </w:r>
      <w:proofErr w:type="gramStart"/>
      <w:r>
        <w:t>possible</w:t>
      </w:r>
      <w:proofErr w:type="gramEnd"/>
      <w:r>
        <w:t xml:space="preserve"> the more recent the plan is, the better. </w:t>
      </w:r>
    </w:p>
    <w:p w14:paraId="5BC31099" w14:textId="7AF81F0F" w:rsidR="003469DA" w:rsidRDefault="003469DA" w:rsidP="003469DA">
      <w:pPr>
        <w:pStyle w:val="ListParagraph"/>
        <w:numPr>
          <w:ilvl w:val="0"/>
          <w:numId w:val="23"/>
        </w:numPr>
      </w:pPr>
      <w:r>
        <w:t xml:space="preserve">The whole group will </w:t>
      </w:r>
      <w:proofErr w:type="gramStart"/>
      <w:r>
        <w:t>look into</w:t>
      </w:r>
      <w:proofErr w:type="gramEnd"/>
      <w:r>
        <w:t xml:space="preserve"> Python as the chosen language for the prototype.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62C5B3BE" w:rsidR="002B2D13" w:rsidRPr="00D60069" w:rsidRDefault="00DF0A3D" w:rsidP="00D60069">
            <w:pPr>
              <w:pStyle w:val="ListBullet"/>
              <w:spacing w:after="80"/>
            </w:pPr>
            <w:r>
              <w:t>Research how to code in Python.</w:t>
            </w:r>
          </w:p>
        </w:tc>
        <w:tc>
          <w:tcPr>
            <w:tcW w:w="3060" w:type="dxa"/>
          </w:tcPr>
          <w:p w14:paraId="2775451B" w14:textId="5D05B3DE" w:rsidR="002B2D13" w:rsidRPr="00D60069" w:rsidRDefault="00DF0A3D" w:rsidP="00D60069">
            <w:pPr>
              <w:spacing w:after="80"/>
            </w:pPr>
            <w:r>
              <w:t>Whole team</w:t>
            </w:r>
          </w:p>
        </w:tc>
        <w:tc>
          <w:tcPr>
            <w:tcW w:w="1854" w:type="dxa"/>
          </w:tcPr>
          <w:p w14:paraId="58E8D335" w14:textId="7BDF8374" w:rsidR="002B2D13" w:rsidRPr="00D60069" w:rsidRDefault="00DF0A3D" w:rsidP="00D60069">
            <w:pPr>
              <w:spacing w:after="80"/>
            </w:pPr>
            <w:r>
              <w:t>26</w:t>
            </w:r>
            <w:r w:rsidRPr="00DF0A3D">
              <w:rPr>
                <w:vertAlign w:val="superscript"/>
              </w:rPr>
              <w:t>th</w:t>
            </w:r>
            <w:r>
              <w:t xml:space="preserve"> April </w:t>
            </w:r>
            <w:r w:rsidR="00BE3A9C">
              <w:t>2023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284286B9" w:rsidR="002B2D13" w:rsidRPr="00D60069" w:rsidRDefault="00DF0A3D" w:rsidP="00D60069">
            <w:pPr>
              <w:pStyle w:val="ListBullet"/>
              <w:spacing w:after="80"/>
            </w:pPr>
            <w:r>
              <w:t xml:space="preserve">Research how to utilize the </w:t>
            </w:r>
            <w:proofErr w:type="spellStart"/>
            <w:r>
              <w:t>Gradio</w:t>
            </w:r>
            <w:proofErr w:type="spellEnd"/>
            <w:r>
              <w:t xml:space="preserve"> library</w:t>
            </w:r>
          </w:p>
        </w:tc>
        <w:tc>
          <w:tcPr>
            <w:tcW w:w="3060" w:type="dxa"/>
          </w:tcPr>
          <w:p w14:paraId="0E3D8CF0" w14:textId="0151A629" w:rsidR="002B2D13" w:rsidRPr="00D60069" w:rsidRDefault="00840D9D" w:rsidP="00D60069">
            <w:pPr>
              <w:spacing w:after="80"/>
            </w:pPr>
            <w:r>
              <w:t xml:space="preserve">Thomas, </w:t>
            </w:r>
            <w:proofErr w:type="spellStart"/>
            <w:r>
              <w:t>Huy</w:t>
            </w:r>
            <w:proofErr w:type="spellEnd"/>
          </w:p>
        </w:tc>
        <w:tc>
          <w:tcPr>
            <w:tcW w:w="1854" w:type="dxa"/>
          </w:tcPr>
          <w:p w14:paraId="6A5488AF" w14:textId="7A8490CF" w:rsidR="002B2D13" w:rsidRPr="00D60069" w:rsidRDefault="00840D9D" w:rsidP="00D60069">
            <w:pPr>
              <w:spacing w:after="80"/>
            </w:pPr>
            <w:r>
              <w:t>26</w:t>
            </w:r>
            <w:r w:rsidRPr="00840D9D">
              <w:rPr>
                <w:vertAlign w:val="superscript"/>
              </w:rPr>
              <w:t>th</w:t>
            </w:r>
            <w:r>
              <w:t xml:space="preserve"> April</w:t>
            </w:r>
            <w:r w:rsidR="00BE3A9C">
              <w:t xml:space="preserve"> 2023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5FD8B9CC" w:rsidR="002B2D13" w:rsidRPr="00D60069" w:rsidRDefault="00840D9D" w:rsidP="00D60069">
            <w:pPr>
              <w:pStyle w:val="ListBullet"/>
              <w:spacing w:after="80"/>
            </w:pPr>
            <w:r>
              <w:t>Find more CIRP’s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2332265" w14:textId="5DBFC95B" w:rsidR="002B2D13" w:rsidRPr="00D60069" w:rsidRDefault="00840D9D" w:rsidP="00D60069">
            <w:pPr>
              <w:spacing w:after="80"/>
            </w:pPr>
            <w:proofErr w:type="spellStart"/>
            <w:r>
              <w:t>Aidhan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3EBB5C73" w14:textId="0C228034" w:rsidR="002B2D13" w:rsidRPr="00D60069" w:rsidRDefault="00840D9D" w:rsidP="00D60069">
            <w:pPr>
              <w:spacing w:after="80"/>
            </w:pPr>
            <w:r>
              <w:t>26</w:t>
            </w:r>
            <w:r w:rsidRPr="00840D9D">
              <w:rPr>
                <w:vertAlign w:val="superscript"/>
              </w:rPr>
              <w:t>th</w:t>
            </w:r>
            <w:r>
              <w:t xml:space="preserve"> April</w:t>
            </w:r>
            <w:r w:rsidR="00BE3A9C">
              <w:t xml:space="preserve"> 2023</w:t>
            </w: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5BF1" w14:textId="77777777" w:rsidR="00A24974" w:rsidRDefault="00A24974">
      <w:pPr>
        <w:spacing w:before="0" w:after="0"/>
      </w:pPr>
      <w:r>
        <w:separator/>
      </w:r>
    </w:p>
  </w:endnote>
  <w:endnote w:type="continuationSeparator" w:id="0">
    <w:p w14:paraId="2C98D5B9" w14:textId="77777777" w:rsidR="00A24974" w:rsidRDefault="00A24974">
      <w:pPr>
        <w:spacing w:before="0" w:after="0"/>
      </w:pPr>
      <w:r>
        <w:continuationSeparator/>
      </w:r>
    </w:p>
  </w:endnote>
  <w:endnote w:type="continuationNotice" w:id="1">
    <w:p w14:paraId="3E383793" w14:textId="77777777" w:rsidR="00A24974" w:rsidRDefault="00A2497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C483" w14:textId="77777777" w:rsidR="00A24974" w:rsidRDefault="00A24974">
      <w:pPr>
        <w:spacing w:before="0" w:after="0"/>
      </w:pPr>
      <w:r>
        <w:separator/>
      </w:r>
    </w:p>
  </w:footnote>
  <w:footnote w:type="continuationSeparator" w:id="0">
    <w:p w14:paraId="4D8CC4A4" w14:textId="77777777" w:rsidR="00A24974" w:rsidRDefault="00A24974">
      <w:pPr>
        <w:spacing w:before="0" w:after="0"/>
      </w:pPr>
      <w:r>
        <w:continuationSeparator/>
      </w:r>
    </w:p>
  </w:footnote>
  <w:footnote w:type="continuationNotice" w:id="1">
    <w:p w14:paraId="13F4C256" w14:textId="77777777" w:rsidR="00A24974" w:rsidRDefault="00A2497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418D6"/>
    <w:multiLevelType w:val="hybridMultilevel"/>
    <w:tmpl w:val="0AB4F0E6"/>
    <w:lvl w:ilvl="0" w:tplc="1A267E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86CAB"/>
    <w:multiLevelType w:val="hybridMultilevel"/>
    <w:tmpl w:val="71D8FB42"/>
    <w:lvl w:ilvl="0" w:tplc="17E8A2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5"/>
  </w:num>
  <w:num w:numId="2" w16cid:durableId="2041515461">
    <w:abstractNumId w:val="12"/>
  </w:num>
  <w:num w:numId="3" w16cid:durableId="1345673419">
    <w:abstractNumId w:val="5"/>
  </w:num>
  <w:num w:numId="4" w16cid:durableId="1257055479">
    <w:abstractNumId w:val="8"/>
  </w:num>
  <w:num w:numId="5" w16cid:durableId="991101430">
    <w:abstractNumId w:val="2"/>
  </w:num>
  <w:num w:numId="6" w16cid:durableId="1461917035">
    <w:abstractNumId w:val="10"/>
  </w:num>
  <w:num w:numId="7" w16cid:durableId="1304771054">
    <w:abstractNumId w:val="17"/>
  </w:num>
  <w:num w:numId="8" w16cid:durableId="395669624">
    <w:abstractNumId w:val="18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3"/>
  </w:num>
  <w:num w:numId="14" w16cid:durableId="1131021043">
    <w:abstractNumId w:val="14"/>
  </w:num>
  <w:num w:numId="15" w16cid:durableId="1513952990">
    <w:abstractNumId w:val="6"/>
  </w:num>
  <w:num w:numId="16" w16cid:durableId="1997951148">
    <w:abstractNumId w:val="4"/>
  </w:num>
  <w:num w:numId="17" w16cid:durableId="253780323">
    <w:abstractNumId w:val="7"/>
  </w:num>
  <w:num w:numId="18" w16cid:durableId="1319915677">
    <w:abstractNumId w:val="16"/>
  </w:num>
  <w:num w:numId="19" w16cid:durableId="1456172940">
    <w:abstractNumId w:val="3"/>
  </w:num>
  <w:num w:numId="20" w16cid:durableId="486408227">
    <w:abstractNumId w:val="9"/>
  </w:num>
  <w:num w:numId="21" w16cid:durableId="205332350">
    <w:abstractNumId w:val="19"/>
  </w:num>
  <w:num w:numId="22" w16cid:durableId="1594972422">
    <w:abstractNumId w:val="11"/>
  </w:num>
  <w:num w:numId="23" w16cid:durableId="292642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006473"/>
    <w:rsid w:val="00142B44"/>
    <w:rsid w:val="001825E0"/>
    <w:rsid w:val="001E0877"/>
    <w:rsid w:val="00290811"/>
    <w:rsid w:val="002B2D13"/>
    <w:rsid w:val="002B49DF"/>
    <w:rsid w:val="0032396A"/>
    <w:rsid w:val="003469DA"/>
    <w:rsid w:val="0034721D"/>
    <w:rsid w:val="00387F15"/>
    <w:rsid w:val="00390CCA"/>
    <w:rsid w:val="003D5BF7"/>
    <w:rsid w:val="003F257D"/>
    <w:rsid w:val="004A7D08"/>
    <w:rsid w:val="004C7EE0"/>
    <w:rsid w:val="004F7D48"/>
    <w:rsid w:val="00546425"/>
    <w:rsid w:val="005510BF"/>
    <w:rsid w:val="005767A7"/>
    <w:rsid w:val="005961D7"/>
    <w:rsid w:val="005A7328"/>
    <w:rsid w:val="005E3D6B"/>
    <w:rsid w:val="00614F4F"/>
    <w:rsid w:val="006344A8"/>
    <w:rsid w:val="00641580"/>
    <w:rsid w:val="00660EF4"/>
    <w:rsid w:val="00693249"/>
    <w:rsid w:val="006F587D"/>
    <w:rsid w:val="00725A73"/>
    <w:rsid w:val="00731928"/>
    <w:rsid w:val="00734BBF"/>
    <w:rsid w:val="00734EEC"/>
    <w:rsid w:val="007E4BD6"/>
    <w:rsid w:val="007F04FA"/>
    <w:rsid w:val="00840D9D"/>
    <w:rsid w:val="00873B42"/>
    <w:rsid w:val="008A5766"/>
    <w:rsid w:val="00910A76"/>
    <w:rsid w:val="009B4FE9"/>
    <w:rsid w:val="009D6F2A"/>
    <w:rsid w:val="00A24974"/>
    <w:rsid w:val="00B16EBA"/>
    <w:rsid w:val="00B774B7"/>
    <w:rsid w:val="00B92D34"/>
    <w:rsid w:val="00BB623F"/>
    <w:rsid w:val="00BE3A9C"/>
    <w:rsid w:val="00BF4763"/>
    <w:rsid w:val="00C01131"/>
    <w:rsid w:val="00C114C5"/>
    <w:rsid w:val="00C14CEA"/>
    <w:rsid w:val="00CB11C9"/>
    <w:rsid w:val="00CD2C71"/>
    <w:rsid w:val="00CE3CAD"/>
    <w:rsid w:val="00D17AF6"/>
    <w:rsid w:val="00D60069"/>
    <w:rsid w:val="00D62E01"/>
    <w:rsid w:val="00D661EE"/>
    <w:rsid w:val="00D739D2"/>
    <w:rsid w:val="00DC7F1D"/>
    <w:rsid w:val="00DD12F9"/>
    <w:rsid w:val="00DF0A3D"/>
    <w:rsid w:val="00E048B4"/>
    <w:rsid w:val="00E13C5F"/>
    <w:rsid w:val="00E657E1"/>
    <w:rsid w:val="00EB670E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  <w:docPart>
      <w:docPartPr>
        <w:name w:val="091C835605D5479CB75D3E314C45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28D31-37E9-457C-B230-61F1F83E328F}"/>
      </w:docPartPr>
      <w:docPartBody>
        <w:p w:rsidR="005C4D06" w:rsidRDefault="00F73513" w:rsidP="00F73513">
          <w:pPr>
            <w:pStyle w:val="091C835605D5479CB75D3E314C45DC33"/>
          </w:pPr>
          <w:r w:rsidRPr="00D60069">
            <w:t>Attendees: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33329"/>
    <w:rsid w:val="004B6717"/>
    <w:rsid w:val="005C4D06"/>
    <w:rsid w:val="007100A9"/>
    <w:rsid w:val="009A41DB"/>
    <w:rsid w:val="00B804CC"/>
    <w:rsid w:val="00CB11C9"/>
    <w:rsid w:val="00D13BA7"/>
    <w:rsid w:val="00F73513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  <w:style w:type="paragraph" w:customStyle="1" w:styleId="091C835605D5479CB75D3E314C45DC33">
    <w:name w:val="091C835605D5479CB75D3E314C45DC33"/>
    <w:rsid w:val="00F73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2023-04-23T09:54:00Z</dcterms:created>
  <dcterms:modified xsi:type="dcterms:W3CDTF">2023-04-23T10:30:00Z</dcterms:modified>
  <cp:version/>
</cp:coreProperties>
</file>