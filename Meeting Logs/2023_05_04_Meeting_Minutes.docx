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E2A2E8" w14:textId="77777777" w:rsidTr="16462C3F">
        <w:tc>
          <w:tcPr>
            <w:tcW w:w="7650" w:type="dxa"/>
          </w:tcPr>
          <w:p w14:paraId="19E97CBC" w14:textId="4E1F3CE9" w:rsidR="002B2D13" w:rsidRPr="00D60069" w:rsidRDefault="00613387">
            <w:pPr>
              <w:pStyle w:val="Title"/>
            </w:pPr>
            <w:r>
              <w:t>CIRPAE</w:t>
            </w:r>
            <w:r w:rsidR="00C53808">
              <w:t xml:space="preserve"> </w:t>
            </w:r>
            <w:r w:rsidR="006F587D">
              <w:t>Team Meeting</w:t>
            </w:r>
          </w:p>
        </w:tc>
        <w:tc>
          <w:tcPr>
            <w:tcW w:w="2574" w:type="dxa"/>
            <w:vAlign w:val="bottom"/>
          </w:tcPr>
          <w:p w14:paraId="2D630806" w14:textId="5C2FD677" w:rsidR="00D62E01" w:rsidRPr="00D60069" w:rsidRDefault="00361559" w:rsidP="006F587D">
            <w:pPr>
              <w:pStyle w:val="Heading3"/>
              <w:ind w:right="95"/>
            </w:pPr>
            <w:r>
              <w:t>May</w:t>
            </w:r>
            <w:r w:rsidR="00C7565D">
              <w:t xml:space="preserve"> </w:t>
            </w:r>
            <w:r>
              <w:t>04</w:t>
            </w:r>
            <w:r w:rsidR="00E13C5F">
              <w:rPr>
                <w:vertAlign w:val="superscript"/>
              </w:rPr>
              <w:t>th</w:t>
            </w:r>
            <w:r w:rsidR="00D62E01">
              <w:t>, 202</w:t>
            </w:r>
            <w:r w:rsidR="00DD12F9">
              <w:t>3</w:t>
            </w:r>
          </w:p>
          <w:p w14:paraId="4B378BD8" w14:textId="5C6C9B65" w:rsidR="00D62E01" w:rsidRPr="00D60069" w:rsidRDefault="00361559">
            <w:pPr>
              <w:pStyle w:val="Heading3"/>
            </w:pPr>
            <w:r>
              <w:t>5:30</w:t>
            </w:r>
            <w:r w:rsidR="00D62E01">
              <w:t xml:space="preserve">M – </w:t>
            </w:r>
            <w:r>
              <w:t>5</w:t>
            </w:r>
            <w:r w:rsidR="00D62E01">
              <w:t>:</w:t>
            </w:r>
            <w:r>
              <w:t>50</w:t>
            </w:r>
            <w:r w:rsidR="00C53808">
              <w:t>0PM</w:t>
            </w:r>
          </w:p>
          <w:p w14:paraId="2CFCCA1E" w14:textId="0C5046DF" w:rsidR="002B2D13" w:rsidRPr="00D60069" w:rsidRDefault="006F587D" w:rsidP="00D62E01">
            <w:pPr>
              <w:pStyle w:val="Heading3"/>
            </w:pPr>
            <w:r>
              <w:t>Swinbur</w:t>
            </w:r>
            <w:r w:rsidR="00D62E01">
              <w:t>ne</w:t>
            </w:r>
            <w:r>
              <w:t xml:space="preserve">: </w:t>
            </w:r>
            <w:r w:rsidR="00DD12F9">
              <w:t>ONLINE, MICROSOFT TEAMS</w:t>
            </w:r>
          </w:p>
          <w:p w14:paraId="12A076B8" w14:textId="77777777" w:rsidR="12A076B8" w:rsidRDefault="12A076B8"/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2D485BB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413DC03C875A4446BA2A43DB2F8ABC7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29909F7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C422B0A" w14:textId="582030EB" w:rsidR="002B2D13" w:rsidRPr="00D60069" w:rsidRDefault="00D17AF6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  <w:tcMar>
              <w:top w:w="144" w:type="dxa"/>
            </w:tcMar>
          </w:tcPr>
          <w:p w14:paraId="0179E8D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979CAD0CBAE54026BC8057848DC958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E546A9" w14:textId="1186D787" w:rsidR="002B2D13" w:rsidRPr="00D60069" w:rsidRDefault="00361559" w:rsidP="00D60069">
            <w:pPr>
              <w:spacing w:after="80"/>
            </w:pPr>
            <w:r>
              <w:t>Client</w:t>
            </w:r>
          </w:p>
        </w:tc>
      </w:tr>
      <w:tr w:rsidR="002B2D13" w:rsidRPr="00D60069" w14:paraId="56B9DAC0" w14:textId="77777777" w:rsidTr="34B48C33">
        <w:tc>
          <w:tcPr>
            <w:tcW w:w="1946" w:type="dxa"/>
          </w:tcPr>
          <w:p w14:paraId="6E1B2F0C" w14:textId="55EEE35A" w:rsidR="002B2D13" w:rsidRPr="00D60069" w:rsidRDefault="00390CCA" w:rsidP="00D60069">
            <w:pPr>
              <w:pStyle w:val="Heading2"/>
              <w:spacing w:after="80"/>
            </w:pPr>
            <w:r>
              <w:t>Chair:</w:t>
            </w:r>
          </w:p>
        </w:tc>
        <w:tc>
          <w:tcPr>
            <w:tcW w:w="3184" w:type="dxa"/>
          </w:tcPr>
          <w:p w14:paraId="23E8D094" w14:textId="5892959B" w:rsidR="002B2D13" w:rsidRPr="00D60069" w:rsidRDefault="00361559" w:rsidP="00D60069">
            <w:pPr>
              <w:spacing w:after="80"/>
            </w:pPr>
            <w:r>
              <w:t>Numil</w:t>
            </w:r>
          </w:p>
        </w:tc>
        <w:tc>
          <w:tcPr>
            <w:tcW w:w="1779" w:type="dxa"/>
          </w:tcPr>
          <w:p w14:paraId="359682E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BCEEDBB02D424EB686B982E1C4F9C1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A298AAC" w14:textId="12C94CB1" w:rsidR="002B2D13" w:rsidRPr="00D60069" w:rsidRDefault="00C7565D" w:rsidP="00D60069">
            <w:pPr>
              <w:spacing w:after="80"/>
            </w:pPr>
            <w:r>
              <w:t>Aidhan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309"/>
        <w:gridCol w:w="7915"/>
      </w:tblGrid>
      <w:tr w:rsidR="00693249" w:rsidRPr="00C114C5" w14:paraId="56FE8496" w14:textId="77777777" w:rsidTr="12A076B8">
        <w:tc>
          <w:tcPr>
            <w:tcW w:w="4239" w:type="dxa"/>
            <w:tcMar>
              <w:top w:w="144" w:type="dxa"/>
            </w:tcMar>
          </w:tcPr>
          <w:p w14:paraId="676624B4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1367839D268F42A6AC01C651E672309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17649" w:type="dxa"/>
            <w:tcMar>
              <w:top w:w="144" w:type="dxa"/>
            </w:tcMar>
          </w:tcPr>
          <w:p w14:paraId="549AF038" w14:textId="69551C15" w:rsidR="002B2D13" w:rsidRPr="00C114C5" w:rsidRDefault="006F587D" w:rsidP="00D62E01">
            <w:r w:rsidRPr="00C114C5">
              <w:t>Aidhan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Thomas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Huy</w:t>
            </w:r>
            <w:r w:rsidR="00D62E01" w:rsidRPr="00C114C5">
              <w:t>,</w:t>
            </w:r>
            <w:r w:rsidRPr="00C114C5">
              <w:t xml:space="preserve"> </w:t>
            </w:r>
            <w:proofErr w:type="spellStart"/>
            <w:r w:rsidR="00E657E1">
              <w:t>Numil</w:t>
            </w:r>
            <w:proofErr w:type="spellEnd"/>
            <w:r w:rsidRPr="00C114C5">
              <w:t xml:space="preserve">, </w:t>
            </w:r>
            <w:r w:rsidR="00E657E1">
              <w:t>Habib</w:t>
            </w:r>
            <w:r w:rsidRPr="00C114C5">
              <w:t>,</w:t>
            </w:r>
            <w:r w:rsidR="00E657E1">
              <w:t xml:space="preserve"> </w:t>
            </w:r>
            <w:proofErr w:type="spellStart"/>
            <w:r w:rsidR="00E657E1">
              <w:t>Zahin</w:t>
            </w:r>
            <w:proofErr w:type="spellEnd"/>
            <w:r w:rsidR="00E657E1">
              <w:t>,</w:t>
            </w:r>
            <w:r w:rsidRPr="00C114C5">
              <w:t xml:space="preserve"> </w:t>
            </w:r>
            <w:r w:rsidR="00361559">
              <w:t xml:space="preserve">Rory </w:t>
            </w:r>
            <w:proofErr w:type="gramStart"/>
            <w:r w:rsidR="00361559">
              <w:t>Coulte</w:t>
            </w:r>
            <w:r w:rsidR="003970A6">
              <w:t>r</w:t>
            </w:r>
            <w:r w:rsidR="00361559">
              <w:t>(</w:t>
            </w:r>
            <w:proofErr w:type="gramEnd"/>
            <w:r w:rsidR="00361559">
              <w:t>Client</w:t>
            </w:r>
            <w:r w:rsidR="00C114C5" w:rsidRPr="00C114C5">
              <w:t>)</w:t>
            </w:r>
          </w:p>
        </w:tc>
      </w:tr>
      <w:tr w:rsidR="00693249" w:rsidRPr="00D60069" w14:paraId="2E18C726" w14:textId="77777777" w:rsidTr="12A076B8">
        <w:tc>
          <w:tcPr>
            <w:tcW w:w="4239" w:type="dxa"/>
          </w:tcPr>
          <w:p w14:paraId="7D314C13" w14:textId="1086A7F8" w:rsidR="002B2D13" w:rsidRPr="00D60069" w:rsidRDefault="00390CCA">
            <w:pPr>
              <w:pStyle w:val="Heading2"/>
            </w:pPr>
            <w:r>
              <w:t>Apologies</w:t>
            </w:r>
          </w:p>
        </w:tc>
        <w:tc>
          <w:tcPr>
            <w:tcW w:w="17649" w:type="dxa"/>
          </w:tcPr>
          <w:p w14:paraId="67407015" w14:textId="531AE842" w:rsidR="002B2D13" w:rsidRPr="00D60069" w:rsidRDefault="12A076B8">
            <w:r>
              <w:t>None</w:t>
            </w:r>
          </w:p>
        </w:tc>
      </w:tr>
    </w:tbl>
    <w:sdt>
      <w:sdtPr>
        <w:id w:val="-2901889"/>
        <w:placeholder>
          <w:docPart w:val="A15CB5CC8C6B4B4DA0F823A4AE47F0AC"/>
        </w:placeholder>
        <w:temporary/>
        <w:showingPlcHdr/>
        <w15:appearance w15:val="hidden"/>
      </w:sdtPr>
      <w:sdtContent>
        <w:p w14:paraId="4A9EB04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7D3A87F" w14:textId="77777777" w:rsidTr="34B48C33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4DD1D89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EB99970B1F514EDEA44F56FE3BE158E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1C2DBC5" w14:textId="69B8FAD9" w:rsidR="002B2D13" w:rsidRPr="00D60069" w:rsidRDefault="00613387">
            <w:r>
              <w:t xml:space="preserve">Evaluate System Requirements Specification </w:t>
            </w:r>
          </w:p>
        </w:tc>
        <w:tc>
          <w:tcPr>
            <w:tcW w:w="1324" w:type="dxa"/>
          </w:tcPr>
          <w:p w14:paraId="5B760D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2F3A286A1D94AD98B87156CAB36B3A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B020701" w14:textId="539F1DC6" w:rsidR="002B2D13" w:rsidRPr="00D60069" w:rsidRDefault="00E657E1">
            <w:r>
              <w:t>Aidhan</w:t>
            </w:r>
          </w:p>
        </w:tc>
      </w:tr>
    </w:tbl>
    <w:p w14:paraId="5416CAE4" w14:textId="2B6EE4F3" w:rsidR="0032396A" w:rsidRDefault="00000000">
      <w:pPr>
        <w:pStyle w:val="Heading4"/>
      </w:pPr>
      <w:sdt>
        <w:sdtPr>
          <w:id w:val="-391195506"/>
          <w:placeholder>
            <w:docPart w:val="C94703CBB3A040BE83F83B4CBB450D2D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  <w:r w:rsidR="00614F4F">
        <w:t xml:space="preserve"> </w:t>
      </w:r>
    </w:p>
    <w:p w14:paraId="08364549" w14:textId="1F77F6ED" w:rsidR="00B35030" w:rsidRDefault="00B35030" w:rsidP="00B35030">
      <w:pPr>
        <w:pStyle w:val="Heading4"/>
        <w:numPr>
          <w:ilvl w:val="0"/>
          <w:numId w:val="24"/>
        </w:numPr>
        <w:rPr>
          <w:b w:val="0"/>
          <w:bCs/>
        </w:rPr>
      </w:pPr>
      <w:r>
        <w:rPr>
          <w:b w:val="0"/>
          <w:bCs/>
        </w:rPr>
        <w:t>Feedback of basic prototype that we have created and developing.</w:t>
      </w:r>
    </w:p>
    <w:p w14:paraId="4BA00F90" w14:textId="47EDAC50" w:rsidR="00B35030" w:rsidRPr="00B35030" w:rsidRDefault="00B35030" w:rsidP="00B35030">
      <w:pPr>
        <w:pStyle w:val="Heading4"/>
        <w:numPr>
          <w:ilvl w:val="0"/>
          <w:numId w:val="24"/>
        </w:numPr>
        <w:rPr>
          <w:b w:val="0"/>
          <w:bCs/>
        </w:rPr>
      </w:pPr>
      <w:r>
        <w:rPr>
          <w:b w:val="0"/>
          <w:bCs/>
        </w:rPr>
        <w:t>Feedback of knowledge base provided to us by Rory.</w:t>
      </w:r>
    </w:p>
    <w:p w14:paraId="277CF2C5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4DE38FB9489403293788DBCF669AD48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7A912941" w14:textId="5BE868FC" w:rsidR="003B5991" w:rsidRDefault="00B35030" w:rsidP="00613387">
      <w:pPr>
        <w:pStyle w:val="ListParagraph"/>
        <w:numPr>
          <w:ilvl w:val="0"/>
          <w:numId w:val="22"/>
        </w:numPr>
      </w:pPr>
      <w:r>
        <w:t>Impressed by the basic output:</w:t>
      </w:r>
    </w:p>
    <w:p w14:paraId="7E1073C5" w14:textId="49AB4DBA" w:rsidR="00B35030" w:rsidRDefault="00B35030" w:rsidP="00613387">
      <w:pPr>
        <w:pStyle w:val="ListParagraph"/>
        <w:numPr>
          <w:ilvl w:val="0"/>
          <w:numId w:val="22"/>
        </w:numPr>
      </w:pPr>
      <w:r>
        <w:t xml:space="preserve">Improve GUI by </w:t>
      </w:r>
    </w:p>
    <w:p w14:paraId="4BD1AB37" w14:textId="19864EEC" w:rsidR="00B35030" w:rsidRDefault="00B35030" w:rsidP="00B35030">
      <w:pPr>
        <w:pStyle w:val="ListParagraph"/>
        <w:numPr>
          <w:ilvl w:val="1"/>
          <w:numId w:val="22"/>
        </w:numPr>
      </w:pPr>
      <w:r>
        <w:t>Adding multiple panels:</w:t>
      </w:r>
    </w:p>
    <w:p w14:paraId="60FAC11D" w14:textId="7344956E" w:rsidR="00913A66" w:rsidRDefault="00B35030" w:rsidP="00913A66">
      <w:pPr>
        <w:pStyle w:val="ListParagraph"/>
        <w:numPr>
          <w:ilvl w:val="2"/>
          <w:numId w:val="22"/>
        </w:numPr>
      </w:pPr>
      <w:r>
        <w:t>Multiple panels, one is to be able to identify key parts of output</w:t>
      </w:r>
      <w:r w:rsidR="00913A66">
        <w:t xml:space="preserve"> (SEM2).</w:t>
      </w:r>
    </w:p>
    <w:p w14:paraId="3244DC3A" w14:textId="3CBF7AA5" w:rsidR="00361559" w:rsidRDefault="00913A66" w:rsidP="00361559">
      <w:pPr>
        <w:pStyle w:val="ListParagraph"/>
        <w:numPr>
          <w:ilvl w:val="3"/>
          <w:numId w:val="22"/>
        </w:numPr>
      </w:pPr>
      <w:r>
        <w:t xml:space="preserve">With the identify key parts of the GUI, is expected </w:t>
      </w:r>
      <w:r w:rsidR="00361559">
        <w:t xml:space="preserve">to be completed in SEM2 rather than </w:t>
      </w:r>
      <w:proofErr w:type="gramStart"/>
      <w:r w:rsidR="00361559">
        <w:t>SEM1</w:t>
      </w:r>
      <w:proofErr w:type="gramEnd"/>
    </w:p>
    <w:p w14:paraId="739CD660" w14:textId="5A1E7F71" w:rsidR="00361559" w:rsidRDefault="00361559" w:rsidP="00361559">
      <w:pPr>
        <w:pStyle w:val="ListParagraph"/>
        <w:numPr>
          <w:ilvl w:val="0"/>
          <w:numId w:val="22"/>
        </w:numPr>
      </w:pPr>
      <w:r>
        <w:t xml:space="preserve">Feed custom knowledge library so that Rory can truly respond to prototype.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0621BF05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F4284C5" w14:textId="2EEA2252" w:rsidR="002B2D13" w:rsidRPr="00660EF4" w:rsidRDefault="00000000" w:rsidP="00660EF4">
            <w:sdt>
              <w:sdtPr>
                <w:id w:val="-1717032099"/>
                <w:placeholder>
                  <w:docPart w:val="48C644F8DA4D44CE8B0C0CF0233ED5EF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EC343D" w14:textId="77777777" w:rsidR="002B2D13" w:rsidRPr="00660EF4" w:rsidRDefault="00000000" w:rsidP="00660EF4">
            <w:sdt>
              <w:sdtPr>
                <w:id w:val="-319821758"/>
                <w:placeholder>
                  <w:docPart w:val="8F01C8CF61884F2EBBA694C19D4056A8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19CC440" w14:textId="77777777" w:rsidR="002B2D13" w:rsidRPr="00660EF4" w:rsidRDefault="00000000" w:rsidP="00660EF4">
            <w:sdt>
              <w:sdtPr>
                <w:id w:val="433413345"/>
                <w:placeholder>
                  <w:docPart w:val="121E01D8D3A94410811782150C1BD321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Deadline</w:t>
                </w:r>
              </w:sdtContent>
            </w:sdt>
          </w:p>
        </w:tc>
      </w:tr>
      <w:bookmarkEnd w:id="1"/>
    </w:tbl>
    <w:p w14:paraId="78F1CB4B" w14:textId="17E1A316" w:rsidR="34B48C33" w:rsidRDefault="34B48C33" w:rsidP="00C114C5"/>
    <w:sectPr w:rsidR="34B48C3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485F" w14:textId="77777777" w:rsidR="00C2015B" w:rsidRDefault="00C2015B">
      <w:pPr>
        <w:spacing w:before="0" w:after="0"/>
      </w:pPr>
      <w:r>
        <w:separator/>
      </w:r>
    </w:p>
  </w:endnote>
  <w:endnote w:type="continuationSeparator" w:id="0">
    <w:p w14:paraId="484B6A9C" w14:textId="77777777" w:rsidR="00C2015B" w:rsidRDefault="00C2015B">
      <w:pPr>
        <w:spacing w:before="0" w:after="0"/>
      </w:pPr>
      <w:r>
        <w:continuationSeparator/>
      </w:r>
    </w:p>
  </w:endnote>
  <w:endnote w:type="continuationNotice" w:id="1">
    <w:p w14:paraId="6109E07B" w14:textId="77777777" w:rsidR="00C2015B" w:rsidRDefault="00C2015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D9F8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0C1A" w14:textId="77777777" w:rsidR="00C2015B" w:rsidRDefault="00C2015B">
      <w:pPr>
        <w:spacing w:before="0" w:after="0"/>
      </w:pPr>
      <w:r>
        <w:separator/>
      </w:r>
    </w:p>
  </w:footnote>
  <w:footnote w:type="continuationSeparator" w:id="0">
    <w:p w14:paraId="21B7C82B" w14:textId="77777777" w:rsidR="00C2015B" w:rsidRDefault="00C2015B">
      <w:pPr>
        <w:spacing w:before="0" w:after="0"/>
      </w:pPr>
      <w:r>
        <w:continuationSeparator/>
      </w:r>
    </w:p>
  </w:footnote>
  <w:footnote w:type="continuationNotice" w:id="1">
    <w:p w14:paraId="2A6B3341" w14:textId="77777777" w:rsidR="00C2015B" w:rsidRDefault="00C2015B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8F2189"/>
    <w:multiLevelType w:val="hybridMultilevel"/>
    <w:tmpl w:val="1C38082E"/>
    <w:lvl w:ilvl="0" w:tplc="4C9A44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D1C98"/>
    <w:multiLevelType w:val="hybridMultilevel"/>
    <w:tmpl w:val="6E3C4EB2"/>
    <w:lvl w:ilvl="0" w:tplc="764A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70554"/>
    <w:multiLevelType w:val="hybridMultilevel"/>
    <w:tmpl w:val="D80E2C4E"/>
    <w:lvl w:ilvl="0" w:tplc="197066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17E4E"/>
    <w:multiLevelType w:val="hybridMultilevel"/>
    <w:tmpl w:val="7DFE19DC"/>
    <w:lvl w:ilvl="0" w:tplc="DF5456D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406FDB"/>
    <w:multiLevelType w:val="hybridMultilevel"/>
    <w:tmpl w:val="FFFFFFFF"/>
    <w:lvl w:ilvl="0" w:tplc="FB7449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4B264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4C3F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5E65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6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402D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10E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401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3864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217C4B"/>
    <w:multiLevelType w:val="hybridMultilevel"/>
    <w:tmpl w:val="4E14D306"/>
    <w:lvl w:ilvl="0" w:tplc="07F4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C7DA5"/>
    <w:multiLevelType w:val="hybridMultilevel"/>
    <w:tmpl w:val="FFFFFFFF"/>
    <w:lvl w:ilvl="0" w:tplc="C976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8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46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94D19"/>
    <w:multiLevelType w:val="hybridMultilevel"/>
    <w:tmpl w:val="FFFFFFFF"/>
    <w:lvl w:ilvl="0" w:tplc="DE32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A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E3A2C"/>
    <w:multiLevelType w:val="hybridMultilevel"/>
    <w:tmpl w:val="D20238AE"/>
    <w:lvl w:ilvl="0" w:tplc="B2529C2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A8A7F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3697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B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D24C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79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C07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72C4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BA0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8E7981"/>
    <w:multiLevelType w:val="hybridMultilevel"/>
    <w:tmpl w:val="4836D744"/>
    <w:lvl w:ilvl="0" w:tplc="F2C4DE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B7473"/>
    <w:multiLevelType w:val="hybridMultilevel"/>
    <w:tmpl w:val="767A8FBE"/>
    <w:lvl w:ilvl="0" w:tplc="DD56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88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8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97952"/>
    <w:multiLevelType w:val="hybridMultilevel"/>
    <w:tmpl w:val="96584A7E"/>
    <w:lvl w:ilvl="0" w:tplc="2CF875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572C1"/>
    <w:multiLevelType w:val="hybridMultilevel"/>
    <w:tmpl w:val="3EB04D8A"/>
    <w:lvl w:ilvl="0" w:tplc="FC8C3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A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7AE"/>
    <w:multiLevelType w:val="hybridMultilevel"/>
    <w:tmpl w:val="FFFFFFFF"/>
    <w:lvl w:ilvl="0" w:tplc="1286E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25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F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2FA4"/>
    <w:multiLevelType w:val="hybridMultilevel"/>
    <w:tmpl w:val="FFFFFFFF"/>
    <w:lvl w:ilvl="0" w:tplc="B2E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D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729A7"/>
    <w:multiLevelType w:val="hybridMultilevel"/>
    <w:tmpl w:val="6966D570"/>
    <w:lvl w:ilvl="0" w:tplc="CE20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A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0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84E63"/>
    <w:multiLevelType w:val="hybridMultilevel"/>
    <w:tmpl w:val="1FD0E10C"/>
    <w:lvl w:ilvl="0" w:tplc="8A148D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83C1B"/>
    <w:multiLevelType w:val="hybridMultilevel"/>
    <w:tmpl w:val="FFFFFFFF"/>
    <w:lvl w:ilvl="0" w:tplc="5208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E1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A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0D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8541212">
    <w:abstractNumId w:val="17"/>
  </w:num>
  <w:num w:numId="2" w16cid:durableId="2041515461">
    <w:abstractNumId w:val="14"/>
  </w:num>
  <w:num w:numId="3" w16cid:durableId="1345673419">
    <w:abstractNumId w:val="7"/>
  </w:num>
  <w:num w:numId="4" w16cid:durableId="1257055479">
    <w:abstractNumId w:val="10"/>
  </w:num>
  <w:num w:numId="5" w16cid:durableId="991101430">
    <w:abstractNumId w:val="3"/>
  </w:num>
  <w:num w:numId="6" w16cid:durableId="1461917035">
    <w:abstractNumId w:val="12"/>
  </w:num>
  <w:num w:numId="7" w16cid:durableId="1304771054">
    <w:abstractNumId w:val="20"/>
  </w:num>
  <w:num w:numId="8" w16cid:durableId="395669624">
    <w:abstractNumId w:val="21"/>
  </w:num>
  <w:num w:numId="9" w16cid:durableId="1571379668">
    <w:abstractNumId w:val="1"/>
  </w:num>
  <w:num w:numId="10" w16cid:durableId="164326299">
    <w:abstractNumId w:val="0"/>
  </w:num>
  <w:num w:numId="11" w16cid:durableId="880820885">
    <w:abstractNumId w:val="1"/>
    <w:lvlOverride w:ilvl="0">
      <w:startOverride w:val="1"/>
    </w:lvlOverride>
  </w:num>
  <w:num w:numId="12" w16cid:durableId="584994721">
    <w:abstractNumId w:val="1"/>
    <w:lvlOverride w:ilvl="0">
      <w:startOverride w:val="1"/>
    </w:lvlOverride>
  </w:num>
  <w:num w:numId="13" w16cid:durableId="228269676">
    <w:abstractNumId w:val="15"/>
  </w:num>
  <w:num w:numId="14" w16cid:durableId="1131021043">
    <w:abstractNumId w:val="16"/>
  </w:num>
  <w:num w:numId="15" w16cid:durableId="1513952990">
    <w:abstractNumId w:val="8"/>
  </w:num>
  <w:num w:numId="16" w16cid:durableId="1997951148">
    <w:abstractNumId w:val="6"/>
  </w:num>
  <w:num w:numId="17" w16cid:durableId="253780323">
    <w:abstractNumId w:val="9"/>
  </w:num>
  <w:num w:numId="18" w16cid:durableId="1319915677">
    <w:abstractNumId w:val="19"/>
  </w:num>
  <w:num w:numId="19" w16cid:durableId="1456172940">
    <w:abstractNumId w:val="4"/>
  </w:num>
  <w:num w:numId="20" w16cid:durableId="486408227">
    <w:abstractNumId w:val="11"/>
  </w:num>
  <w:num w:numId="21" w16cid:durableId="849877237">
    <w:abstractNumId w:val="2"/>
  </w:num>
  <w:num w:numId="22" w16cid:durableId="925772756">
    <w:abstractNumId w:val="13"/>
  </w:num>
  <w:num w:numId="23" w16cid:durableId="2078626727">
    <w:abstractNumId w:val="5"/>
  </w:num>
  <w:num w:numId="24" w16cid:durableId="15758160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0"/>
    <w:rsid w:val="00142B44"/>
    <w:rsid w:val="001825E0"/>
    <w:rsid w:val="001E0877"/>
    <w:rsid w:val="00256263"/>
    <w:rsid w:val="00290811"/>
    <w:rsid w:val="002B2D13"/>
    <w:rsid w:val="002B49DF"/>
    <w:rsid w:val="0032396A"/>
    <w:rsid w:val="0034721D"/>
    <w:rsid w:val="00361559"/>
    <w:rsid w:val="00387F15"/>
    <w:rsid w:val="00390CCA"/>
    <w:rsid w:val="003970A6"/>
    <w:rsid w:val="003B5991"/>
    <w:rsid w:val="003D5BF7"/>
    <w:rsid w:val="003F257D"/>
    <w:rsid w:val="004A7D08"/>
    <w:rsid w:val="004C7EE0"/>
    <w:rsid w:val="005418DF"/>
    <w:rsid w:val="005767A7"/>
    <w:rsid w:val="005961D7"/>
    <w:rsid w:val="005A7328"/>
    <w:rsid w:val="005E3D6B"/>
    <w:rsid w:val="00613387"/>
    <w:rsid w:val="00614F4F"/>
    <w:rsid w:val="006344A8"/>
    <w:rsid w:val="00641580"/>
    <w:rsid w:val="00642978"/>
    <w:rsid w:val="00660EF4"/>
    <w:rsid w:val="00693249"/>
    <w:rsid w:val="006F587D"/>
    <w:rsid w:val="00731928"/>
    <w:rsid w:val="00734BBF"/>
    <w:rsid w:val="00734EEC"/>
    <w:rsid w:val="007E4BD6"/>
    <w:rsid w:val="007F04FA"/>
    <w:rsid w:val="00865938"/>
    <w:rsid w:val="00913A66"/>
    <w:rsid w:val="009B4FE9"/>
    <w:rsid w:val="009D6F2A"/>
    <w:rsid w:val="00B16EBA"/>
    <w:rsid w:val="00B35030"/>
    <w:rsid w:val="00B774B7"/>
    <w:rsid w:val="00B92D34"/>
    <w:rsid w:val="00BF4763"/>
    <w:rsid w:val="00C01131"/>
    <w:rsid w:val="00C114C5"/>
    <w:rsid w:val="00C14CEA"/>
    <w:rsid w:val="00C2015B"/>
    <w:rsid w:val="00C53808"/>
    <w:rsid w:val="00C7565D"/>
    <w:rsid w:val="00CB11C9"/>
    <w:rsid w:val="00CD2C71"/>
    <w:rsid w:val="00CE3CAD"/>
    <w:rsid w:val="00D17AF6"/>
    <w:rsid w:val="00D60069"/>
    <w:rsid w:val="00D62E01"/>
    <w:rsid w:val="00D661EE"/>
    <w:rsid w:val="00DD12F9"/>
    <w:rsid w:val="00E048B4"/>
    <w:rsid w:val="00E13C5F"/>
    <w:rsid w:val="00E657E1"/>
    <w:rsid w:val="00EB670E"/>
    <w:rsid w:val="00ED6305"/>
    <w:rsid w:val="00F434DD"/>
    <w:rsid w:val="00F84F01"/>
    <w:rsid w:val="045F6F0D"/>
    <w:rsid w:val="0A9BC95A"/>
    <w:rsid w:val="0C6A80F2"/>
    <w:rsid w:val="0FA221B4"/>
    <w:rsid w:val="126A2AEA"/>
    <w:rsid w:val="12A076B8"/>
    <w:rsid w:val="12D9C276"/>
    <w:rsid w:val="136BDA48"/>
    <w:rsid w:val="147592D7"/>
    <w:rsid w:val="155AB541"/>
    <w:rsid w:val="16116338"/>
    <w:rsid w:val="16462C3F"/>
    <w:rsid w:val="1887CE2F"/>
    <w:rsid w:val="192FDB9D"/>
    <w:rsid w:val="1A8130FC"/>
    <w:rsid w:val="1EE86F2A"/>
    <w:rsid w:val="25F86909"/>
    <w:rsid w:val="26D459CD"/>
    <w:rsid w:val="26E8F93B"/>
    <w:rsid w:val="293009CB"/>
    <w:rsid w:val="2A0BFA8F"/>
    <w:rsid w:val="2ACBDA2C"/>
    <w:rsid w:val="2B028AA1"/>
    <w:rsid w:val="2CC4F4F8"/>
    <w:rsid w:val="2D01CB90"/>
    <w:rsid w:val="2E037AEE"/>
    <w:rsid w:val="34B48C33"/>
    <w:rsid w:val="3A335930"/>
    <w:rsid w:val="3BD28E28"/>
    <w:rsid w:val="44B187A0"/>
    <w:rsid w:val="4666805E"/>
    <w:rsid w:val="47AF4627"/>
    <w:rsid w:val="4B39F181"/>
    <w:rsid w:val="5213D168"/>
    <w:rsid w:val="55BB6E5D"/>
    <w:rsid w:val="580DECB5"/>
    <w:rsid w:val="58F30F1F"/>
    <w:rsid w:val="59A9BD16"/>
    <w:rsid w:val="5A8EDF80"/>
    <w:rsid w:val="5D8C9E07"/>
    <w:rsid w:val="5DC68042"/>
    <w:rsid w:val="5F286E68"/>
    <w:rsid w:val="6299F165"/>
    <w:rsid w:val="664EF460"/>
    <w:rsid w:val="68EC723A"/>
    <w:rsid w:val="69E3CD7F"/>
    <w:rsid w:val="6C364BD7"/>
    <w:rsid w:val="6C48C131"/>
    <w:rsid w:val="6D1B6E41"/>
    <w:rsid w:val="6F594D2B"/>
    <w:rsid w:val="711C3254"/>
    <w:rsid w:val="733BC975"/>
    <w:rsid w:val="74415DBC"/>
    <w:rsid w:val="75BD0ABC"/>
    <w:rsid w:val="75DD2E1D"/>
    <w:rsid w:val="7C4C6FA1"/>
    <w:rsid w:val="7D3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6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DC03C875A4446BA2A43DB2F8A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4EDC-F5FC-4450-840C-2C4AB9811CC3}"/>
      </w:docPartPr>
      <w:docPartBody>
        <w:p w:rsidR="00FF51FA" w:rsidRDefault="00CB11C9">
          <w:pPr>
            <w:pStyle w:val="413DC03C875A4446BA2A43DB2F8ABC78"/>
          </w:pPr>
          <w:r w:rsidRPr="00D60069">
            <w:t>Meeting called by:</w:t>
          </w:r>
        </w:p>
      </w:docPartBody>
    </w:docPart>
    <w:docPart>
      <w:docPartPr>
        <w:name w:val="979CAD0CBAE54026BC8057848DC9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892-EB21-4B3C-9125-8742B0701A99}"/>
      </w:docPartPr>
      <w:docPartBody>
        <w:p w:rsidR="00FF51FA" w:rsidRDefault="00CB11C9">
          <w:pPr>
            <w:pStyle w:val="979CAD0CBAE54026BC8057848DC958E6"/>
          </w:pPr>
          <w:r w:rsidRPr="00D60069">
            <w:t>Type of meeting:</w:t>
          </w:r>
        </w:p>
      </w:docPartBody>
    </w:docPart>
    <w:docPart>
      <w:docPartPr>
        <w:name w:val="BCEEDBB02D424EB686B982E1C4F9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6C64-DBFA-415C-A7AB-BC5F1122B677}"/>
      </w:docPartPr>
      <w:docPartBody>
        <w:p w:rsidR="00FF51FA" w:rsidRDefault="00CB11C9">
          <w:pPr>
            <w:pStyle w:val="BCEEDBB02D424EB686B982E1C4F9C1E4"/>
          </w:pPr>
          <w:r w:rsidRPr="00D60069">
            <w:t>Note taker:</w:t>
          </w:r>
        </w:p>
      </w:docPartBody>
    </w:docPart>
    <w:docPart>
      <w:docPartPr>
        <w:name w:val="1367839D268F42A6AC01C651E6723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96876-D89A-4A35-A291-8268B5D2B747}"/>
      </w:docPartPr>
      <w:docPartBody>
        <w:p w:rsidR="00FF51FA" w:rsidRDefault="00CB11C9">
          <w:pPr>
            <w:pStyle w:val="1367839D268F42A6AC01C651E672309E"/>
          </w:pPr>
          <w:r w:rsidRPr="00D60069">
            <w:t>Attendees:</w:t>
          </w:r>
        </w:p>
      </w:docPartBody>
    </w:docPart>
    <w:docPart>
      <w:docPartPr>
        <w:name w:val="A15CB5CC8C6B4B4DA0F823A4AE47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2A-02FE-4A21-B88C-6733E0875E15}"/>
      </w:docPartPr>
      <w:docPartBody>
        <w:p w:rsidR="00FF51FA" w:rsidRDefault="00CB11C9">
          <w:pPr>
            <w:pStyle w:val="A15CB5CC8C6B4B4DA0F823A4AE47F0AC"/>
          </w:pPr>
          <w:r w:rsidRPr="00D60069">
            <w:t>Minutes</w:t>
          </w:r>
        </w:p>
      </w:docPartBody>
    </w:docPart>
    <w:docPart>
      <w:docPartPr>
        <w:name w:val="EB99970B1F514EDEA44F56FE3BE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0F17-B8BB-4119-AC87-BB3D2E1BC406}"/>
      </w:docPartPr>
      <w:docPartBody>
        <w:p w:rsidR="00FF51FA" w:rsidRDefault="00CB11C9">
          <w:pPr>
            <w:pStyle w:val="EB99970B1F514EDEA44F56FE3BE158E0"/>
          </w:pPr>
          <w:r w:rsidRPr="00D60069">
            <w:t>Agenda item:</w:t>
          </w:r>
        </w:p>
      </w:docPartBody>
    </w:docPart>
    <w:docPart>
      <w:docPartPr>
        <w:name w:val="A2F3A286A1D94AD98B87156CAB36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8001-C003-4EC3-8CFB-CE52B613C7E5}"/>
      </w:docPartPr>
      <w:docPartBody>
        <w:p w:rsidR="00FF51FA" w:rsidRDefault="00CB11C9">
          <w:pPr>
            <w:pStyle w:val="A2F3A286A1D94AD98B87156CAB36B3A2"/>
          </w:pPr>
          <w:r w:rsidRPr="00D60069">
            <w:t>Presenter:</w:t>
          </w:r>
        </w:p>
      </w:docPartBody>
    </w:docPart>
    <w:docPart>
      <w:docPartPr>
        <w:name w:val="C94703CBB3A040BE83F83B4CBB45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EE39-974E-48E9-815B-2B94C6525D7B}"/>
      </w:docPartPr>
      <w:docPartBody>
        <w:p w:rsidR="00FF51FA" w:rsidRDefault="00CB11C9">
          <w:pPr>
            <w:pStyle w:val="C94703CBB3A040BE83F83B4CBB450D2D"/>
          </w:pPr>
          <w:r w:rsidRPr="00D60069">
            <w:t>Discussion:</w:t>
          </w:r>
        </w:p>
      </w:docPartBody>
    </w:docPart>
    <w:docPart>
      <w:docPartPr>
        <w:name w:val="24DE38FB9489403293788DBCF669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CCC-F099-49FC-B8DC-6801750DD5D8}"/>
      </w:docPartPr>
      <w:docPartBody>
        <w:p w:rsidR="00FF51FA" w:rsidRDefault="00CB11C9">
          <w:pPr>
            <w:pStyle w:val="24DE38FB9489403293788DBCF669AD48"/>
          </w:pPr>
          <w:r w:rsidRPr="00D60069">
            <w:t>Conclusions:</w:t>
          </w:r>
        </w:p>
      </w:docPartBody>
    </w:docPart>
    <w:docPart>
      <w:docPartPr>
        <w:name w:val="48C644F8DA4D44CE8B0C0CF0233E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F95E-67B6-4B43-A8AA-910394A88176}"/>
      </w:docPartPr>
      <w:docPartBody>
        <w:p w:rsidR="00FF51FA" w:rsidRDefault="00CB11C9">
          <w:pPr>
            <w:pStyle w:val="48C644F8DA4D44CE8B0C0CF0233ED5EF"/>
          </w:pPr>
          <w:r w:rsidRPr="00660EF4">
            <w:t>Action items</w:t>
          </w:r>
        </w:p>
      </w:docPartBody>
    </w:docPart>
    <w:docPart>
      <w:docPartPr>
        <w:name w:val="8F01C8CF61884F2EBBA694C19D40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6C65-769E-4248-9A5F-45003763C267}"/>
      </w:docPartPr>
      <w:docPartBody>
        <w:p w:rsidR="00FF51FA" w:rsidRDefault="00CB11C9">
          <w:pPr>
            <w:pStyle w:val="8F01C8CF61884F2EBBA694C19D4056A8"/>
          </w:pPr>
          <w:r w:rsidRPr="00660EF4">
            <w:t>Person responsible</w:t>
          </w:r>
        </w:p>
      </w:docPartBody>
    </w:docPart>
    <w:docPart>
      <w:docPartPr>
        <w:name w:val="121E01D8D3A94410811782150C1B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9F01-D33C-4698-A33D-B8F42E56E9F8}"/>
      </w:docPartPr>
      <w:docPartBody>
        <w:p w:rsidR="00FF51FA" w:rsidRDefault="00CB11C9">
          <w:pPr>
            <w:pStyle w:val="121E01D8D3A94410811782150C1BD321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C9"/>
    <w:rsid w:val="00333329"/>
    <w:rsid w:val="003B6DAD"/>
    <w:rsid w:val="006970CB"/>
    <w:rsid w:val="009A41DB"/>
    <w:rsid w:val="00CB11C9"/>
    <w:rsid w:val="00CB7C9D"/>
    <w:rsid w:val="00D13BA7"/>
    <w:rsid w:val="00F537BB"/>
    <w:rsid w:val="00FA662E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C03C875A4446BA2A43DB2F8ABC78">
    <w:name w:val="413DC03C875A4446BA2A43DB2F8ABC78"/>
  </w:style>
  <w:style w:type="paragraph" w:customStyle="1" w:styleId="979CAD0CBAE54026BC8057848DC958E6">
    <w:name w:val="979CAD0CBAE54026BC8057848DC958E6"/>
  </w:style>
  <w:style w:type="paragraph" w:customStyle="1" w:styleId="BCEEDBB02D424EB686B982E1C4F9C1E4">
    <w:name w:val="BCEEDBB02D424EB686B982E1C4F9C1E4"/>
  </w:style>
  <w:style w:type="paragraph" w:customStyle="1" w:styleId="1367839D268F42A6AC01C651E672309E">
    <w:name w:val="1367839D268F42A6AC01C651E672309E"/>
  </w:style>
  <w:style w:type="paragraph" w:customStyle="1" w:styleId="A15CB5CC8C6B4B4DA0F823A4AE47F0AC">
    <w:name w:val="A15CB5CC8C6B4B4DA0F823A4AE47F0AC"/>
  </w:style>
  <w:style w:type="paragraph" w:customStyle="1" w:styleId="EB99970B1F514EDEA44F56FE3BE158E0">
    <w:name w:val="EB99970B1F514EDEA44F56FE3BE158E0"/>
  </w:style>
  <w:style w:type="paragraph" w:customStyle="1" w:styleId="A2F3A286A1D94AD98B87156CAB36B3A2">
    <w:name w:val="A2F3A286A1D94AD98B87156CAB36B3A2"/>
  </w:style>
  <w:style w:type="paragraph" w:customStyle="1" w:styleId="C94703CBB3A040BE83F83B4CBB450D2D">
    <w:name w:val="C94703CBB3A040BE83F83B4CBB450D2D"/>
  </w:style>
  <w:style w:type="paragraph" w:customStyle="1" w:styleId="24DE38FB9489403293788DBCF669AD48">
    <w:name w:val="24DE38FB9489403293788DBCF669AD48"/>
  </w:style>
  <w:style w:type="paragraph" w:customStyle="1" w:styleId="48C644F8DA4D44CE8B0C0CF0233ED5EF">
    <w:name w:val="48C644F8DA4D44CE8B0C0CF0233ED5EF"/>
  </w:style>
  <w:style w:type="paragraph" w:customStyle="1" w:styleId="8F01C8CF61884F2EBBA694C19D4056A8">
    <w:name w:val="8F01C8CF61884F2EBBA694C19D4056A8"/>
  </w:style>
  <w:style w:type="paragraph" w:customStyle="1" w:styleId="121E01D8D3A94410811782150C1BD321">
    <w:name w:val="121E01D8D3A94410811782150C1BD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2023-05-04T07:58:00Z</dcterms:created>
  <dcterms:modified xsi:type="dcterms:W3CDTF">2023-05-04T07:58:00Z</dcterms:modified>
  <cp:version/>
</cp:coreProperties>
</file>