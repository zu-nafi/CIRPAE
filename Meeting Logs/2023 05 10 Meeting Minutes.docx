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78E2A2E8" w14:textId="77777777" w:rsidTr="16462C3F">
        <w:tc>
          <w:tcPr>
            <w:tcW w:w="7650" w:type="dxa"/>
          </w:tcPr>
          <w:p w14:paraId="19E97CBC" w14:textId="46FC38D6" w:rsidR="002B2D13" w:rsidRPr="00D60069" w:rsidRDefault="00873B42">
            <w:pPr>
              <w:pStyle w:val="Title"/>
            </w:pPr>
            <w:r>
              <w:t xml:space="preserve">CIRPAE </w:t>
            </w:r>
            <w:r w:rsidR="006F587D">
              <w:t>Team Meeting</w:t>
            </w:r>
          </w:p>
        </w:tc>
        <w:tc>
          <w:tcPr>
            <w:tcW w:w="2574" w:type="dxa"/>
            <w:vAlign w:val="bottom"/>
          </w:tcPr>
          <w:p w14:paraId="2D630806" w14:textId="74F7100E" w:rsidR="00D62E01" w:rsidRPr="00D60069" w:rsidRDefault="006F587D" w:rsidP="006F587D">
            <w:pPr>
              <w:pStyle w:val="Heading3"/>
              <w:ind w:right="95"/>
            </w:pPr>
            <w:r>
              <w:t>Ma</w:t>
            </w:r>
            <w:r w:rsidR="00287650">
              <w:t>y</w:t>
            </w:r>
            <w:r w:rsidR="008A5766">
              <w:t>1</w:t>
            </w:r>
            <w:r w:rsidR="00287650">
              <w:t>5</w:t>
            </w:r>
            <w:r w:rsidR="00E13C5F">
              <w:rPr>
                <w:vertAlign w:val="superscript"/>
              </w:rPr>
              <w:t>th</w:t>
            </w:r>
            <w:r w:rsidR="00D62E01">
              <w:t>, 202</w:t>
            </w:r>
            <w:r w:rsidR="00DD12F9">
              <w:t>3</w:t>
            </w:r>
          </w:p>
          <w:p w14:paraId="4B378BD8" w14:textId="2E9E8D05" w:rsidR="00D62E01" w:rsidRPr="00D60069" w:rsidRDefault="00725A73">
            <w:pPr>
              <w:pStyle w:val="Heading3"/>
            </w:pPr>
            <w:r>
              <w:t>7</w:t>
            </w:r>
            <w:r w:rsidR="00614F4F">
              <w:t>:</w:t>
            </w:r>
            <w:r w:rsidR="00121CDF">
              <w:t>23</w:t>
            </w:r>
            <w:r w:rsidR="00DE04C1">
              <w:t xml:space="preserve"> </w:t>
            </w:r>
            <w:r w:rsidR="00873B42">
              <w:t>P</w:t>
            </w:r>
            <w:r w:rsidR="00D62E01">
              <w:t xml:space="preserve">M – </w:t>
            </w:r>
            <w:r w:rsidR="00483F4A">
              <w:t>7:4</w:t>
            </w:r>
            <w:r>
              <w:t>7</w:t>
            </w:r>
            <w:r w:rsidR="00D62E01">
              <w:t>:</w:t>
            </w:r>
            <w:r w:rsidR="00873B42">
              <w:t>P</w:t>
            </w:r>
            <w:r w:rsidR="00D62E01">
              <w:t>M</w:t>
            </w:r>
          </w:p>
          <w:p w14:paraId="2CFCCA1E" w14:textId="0C5046DF" w:rsidR="002B2D13" w:rsidRPr="00D60069" w:rsidRDefault="006F587D" w:rsidP="00D62E01">
            <w:pPr>
              <w:pStyle w:val="Heading3"/>
            </w:pPr>
            <w:r>
              <w:t>Swinbur</w:t>
            </w:r>
            <w:r w:rsidR="00D62E01">
              <w:t>ne</w:t>
            </w:r>
            <w:r>
              <w:t xml:space="preserve">: </w:t>
            </w:r>
            <w:r w:rsidR="00DD12F9">
              <w:t>ONLINE, MICROSOFT TEAMS</w:t>
            </w:r>
          </w:p>
          <w:p w14:paraId="12A076B8" w14:textId="77777777" w:rsidR="12A076B8" w:rsidRDefault="12A076B8"/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14:paraId="42D485BB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834805806"/>
            <w:placeholder>
              <w:docPart w:val="413DC03C875A4446BA2A43DB2F8ABC78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29909F76" w14:textId="77777777" w:rsidR="002B2D13" w:rsidRPr="00D60069" w:rsidRDefault="006344A8" w:rsidP="00D60069">
                <w:pPr>
                  <w:pStyle w:val="Heading2"/>
                  <w:spacing w:after="80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2C422B0A" w14:textId="3EF03456" w:rsidR="002B2D13" w:rsidRPr="00D60069" w:rsidRDefault="00287650" w:rsidP="00D60069">
            <w:pPr>
              <w:spacing w:after="80"/>
            </w:pPr>
            <w:r>
              <w:t>Aidhan</w:t>
            </w:r>
          </w:p>
        </w:tc>
        <w:tc>
          <w:tcPr>
            <w:tcW w:w="1779" w:type="dxa"/>
            <w:tcMar>
              <w:top w:w="144" w:type="dxa"/>
            </w:tcMar>
          </w:tcPr>
          <w:p w14:paraId="0179E8D1" w14:textId="7777777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-442851289"/>
                <w:placeholder>
                  <w:docPart w:val="979CAD0CBAE54026BC8057848DC958E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3CE546A9" w14:textId="2767DFCA" w:rsidR="002B2D13" w:rsidRPr="00D60069" w:rsidRDefault="00287650" w:rsidP="00D60069">
            <w:pPr>
              <w:spacing w:after="80"/>
            </w:pPr>
            <w:r>
              <w:t>Team Meeting</w:t>
            </w:r>
          </w:p>
        </w:tc>
      </w:tr>
      <w:tr w:rsidR="002B2D13" w:rsidRPr="00D60069" w14:paraId="56B9DAC0" w14:textId="77777777" w:rsidTr="34B48C33">
        <w:tc>
          <w:tcPr>
            <w:tcW w:w="1946" w:type="dxa"/>
          </w:tcPr>
          <w:p w14:paraId="6E1B2F0C" w14:textId="3F558419" w:rsidR="002B2D13" w:rsidRPr="00D60069" w:rsidRDefault="00390CCA" w:rsidP="00D60069">
            <w:pPr>
              <w:pStyle w:val="Heading2"/>
              <w:spacing w:after="80"/>
            </w:pPr>
            <w:r>
              <w:t>Chair:</w:t>
            </w:r>
            <w:r w:rsidR="00287650">
              <w:t xml:space="preserve"> </w:t>
            </w:r>
            <w:r w:rsidR="00287650" w:rsidRPr="00287650">
              <w:rPr>
                <w:b w:val="0"/>
                <w:bCs w:val="0"/>
              </w:rPr>
              <w:t>Aidhan</w:t>
            </w:r>
          </w:p>
        </w:tc>
        <w:tc>
          <w:tcPr>
            <w:tcW w:w="3184" w:type="dxa"/>
          </w:tcPr>
          <w:p w14:paraId="23E8D094" w14:textId="62FA72D2" w:rsidR="002B2D13" w:rsidRPr="00D60069" w:rsidRDefault="002B2D13" w:rsidP="00D60069">
            <w:pPr>
              <w:spacing w:after="80"/>
            </w:pPr>
          </w:p>
        </w:tc>
        <w:tc>
          <w:tcPr>
            <w:tcW w:w="1779" w:type="dxa"/>
          </w:tcPr>
          <w:p w14:paraId="359682ED" w14:textId="6AF0BAB7" w:rsidR="002B2D13" w:rsidRPr="00D60069" w:rsidRDefault="00000000" w:rsidP="00D60069">
            <w:pPr>
              <w:pStyle w:val="Heading2"/>
              <w:spacing w:after="80"/>
            </w:pPr>
            <w:sdt>
              <w:sdtPr>
                <w:id w:val="795647141"/>
                <w:placeholder>
                  <w:docPart w:val="BCEEDBB02D424EB686B982E1C4F9C1E4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Note taker:</w:t>
                </w:r>
              </w:sdtContent>
            </w:sdt>
            <w:r w:rsidR="00287650">
              <w:t xml:space="preserve"> Aidhan</w:t>
            </w:r>
          </w:p>
        </w:tc>
        <w:tc>
          <w:tcPr>
            <w:tcW w:w="3315" w:type="dxa"/>
          </w:tcPr>
          <w:p w14:paraId="6A298AAC" w14:textId="0ACC4053"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134"/>
        <w:gridCol w:w="4859"/>
        <w:gridCol w:w="4231"/>
      </w:tblGrid>
      <w:tr w:rsidR="00BB623F" w:rsidRPr="00C114C5" w14:paraId="56FE8496" w14:textId="77777777" w:rsidTr="00287650">
        <w:tc>
          <w:tcPr>
            <w:tcW w:w="1134" w:type="dxa"/>
            <w:tcMar>
              <w:top w:w="144" w:type="dxa"/>
            </w:tcMar>
          </w:tcPr>
          <w:p w14:paraId="676624B4" w14:textId="3B6F8C96" w:rsidR="00BB623F" w:rsidRPr="00287650" w:rsidRDefault="00000000">
            <w:pPr>
              <w:pStyle w:val="Heading2"/>
              <w:rPr>
                <w:b w:val="0"/>
                <w:bCs w:val="0"/>
              </w:rPr>
            </w:pPr>
            <w:sdt>
              <w:sdtPr>
                <w:id w:val="1643469904"/>
                <w:placeholder>
                  <w:docPart w:val="091C835605D5479CB75D3E314C45DC33"/>
                </w:placeholder>
                <w:temporary/>
                <w:showingPlcHdr/>
                <w15:appearance w15:val="hidden"/>
              </w:sdtPr>
              <w:sdtContent>
                <w:r w:rsidR="00BB623F" w:rsidRPr="00D60069">
                  <w:t>Attendees:</w:t>
                </w:r>
              </w:sdtContent>
            </w:sdt>
            <w:r w:rsidR="00287650">
              <w:t xml:space="preserve"> </w:t>
            </w:r>
          </w:p>
        </w:tc>
        <w:tc>
          <w:tcPr>
            <w:tcW w:w="4859" w:type="dxa"/>
          </w:tcPr>
          <w:p w14:paraId="6AD9F234" w14:textId="788203B9" w:rsidR="00BB623F" w:rsidRPr="00C114C5" w:rsidRDefault="00287650" w:rsidP="00D62E01">
            <w:r w:rsidRPr="00287650">
              <w:rPr>
                <w:b/>
                <w:bCs/>
              </w:rPr>
              <w:t xml:space="preserve"> </w:t>
            </w:r>
            <w:r w:rsidRPr="00287650">
              <w:t xml:space="preserve">Aidhan, </w:t>
            </w:r>
            <w:proofErr w:type="spellStart"/>
            <w:r w:rsidRPr="00287650">
              <w:t>Zahin</w:t>
            </w:r>
            <w:proofErr w:type="spellEnd"/>
            <w:r w:rsidRPr="00287650">
              <w:t xml:space="preserve"> Thomas, Huy, </w:t>
            </w:r>
            <w:proofErr w:type="spellStart"/>
            <w:r w:rsidRPr="00287650">
              <w:t>Numil</w:t>
            </w:r>
            <w:proofErr w:type="spellEnd"/>
            <w:r w:rsidRPr="00287650">
              <w:t>, Habib</w:t>
            </w:r>
          </w:p>
        </w:tc>
        <w:tc>
          <w:tcPr>
            <w:tcW w:w="4231" w:type="dxa"/>
            <w:tcMar>
              <w:top w:w="144" w:type="dxa"/>
            </w:tcMar>
          </w:tcPr>
          <w:p w14:paraId="549AF038" w14:textId="4F682ED8" w:rsidR="00BB623F" w:rsidRPr="00C114C5" w:rsidRDefault="00BB623F" w:rsidP="00D62E01"/>
        </w:tc>
      </w:tr>
      <w:tr w:rsidR="00BB623F" w:rsidRPr="00D60069" w14:paraId="2E18C726" w14:textId="77777777" w:rsidTr="00287650">
        <w:tc>
          <w:tcPr>
            <w:tcW w:w="1134" w:type="dxa"/>
          </w:tcPr>
          <w:p w14:paraId="7D314C13" w14:textId="1086A7F8" w:rsidR="00BB623F" w:rsidRPr="00D60069" w:rsidRDefault="00BB623F">
            <w:pPr>
              <w:pStyle w:val="Heading2"/>
            </w:pPr>
            <w:r>
              <w:t>Apologies</w:t>
            </w:r>
          </w:p>
        </w:tc>
        <w:tc>
          <w:tcPr>
            <w:tcW w:w="4859" w:type="dxa"/>
          </w:tcPr>
          <w:p w14:paraId="5E1F7E5D" w14:textId="77777777" w:rsidR="00BB623F" w:rsidRPr="00D60069" w:rsidRDefault="00BB623F"/>
        </w:tc>
        <w:tc>
          <w:tcPr>
            <w:tcW w:w="4231" w:type="dxa"/>
          </w:tcPr>
          <w:p w14:paraId="67407015" w14:textId="462D97A5" w:rsidR="00BB623F" w:rsidRPr="00D60069" w:rsidRDefault="00BB623F"/>
        </w:tc>
      </w:tr>
    </w:tbl>
    <w:sdt>
      <w:sdtPr>
        <w:id w:val="-2901889"/>
        <w:placeholder>
          <w:docPart w:val="A15CB5CC8C6B4B4DA0F823A4AE47F0AC"/>
        </w:placeholder>
        <w:temporary/>
        <w:showingPlcHdr/>
        <w15:appearance w15:val="hidden"/>
      </w:sdtPr>
      <w:sdtContent>
        <w:p w14:paraId="4A9EB045" w14:textId="77777777"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77D3A87F" w14:textId="77777777" w:rsidTr="34B48C33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44DD1D89" w14:textId="77777777" w:rsidR="002B2D13" w:rsidRPr="00D60069" w:rsidRDefault="00000000">
            <w:pPr>
              <w:pStyle w:val="Heading2"/>
            </w:pPr>
            <w:sdt>
              <w:sdtPr>
                <w:id w:val="90904773"/>
                <w:placeholder>
                  <w:docPart w:val="EB99970B1F514EDEA44F56FE3BE158E0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71C2DBC5" w14:textId="70830168" w:rsidR="002B2D13" w:rsidRPr="00D60069" w:rsidRDefault="00287650">
            <w:r>
              <w:t>Allocation of Final tasks</w:t>
            </w:r>
          </w:p>
        </w:tc>
        <w:tc>
          <w:tcPr>
            <w:tcW w:w="1324" w:type="dxa"/>
          </w:tcPr>
          <w:p w14:paraId="5B760DF3" w14:textId="77777777" w:rsidR="002B2D13" w:rsidRPr="00D60069" w:rsidRDefault="00000000">
            <w:pPr>
              <w:pStyle w:val="Heading2"/>
            </w:pPr>
            <w:sdt>
              <w:sdtPr>
                <w:id w:val="1737199064"/>
                <w:placeholder>
                  <w:docPart w:val="A2F3A286A1D94AD98B87156CAB36B3A2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5B020701" w14:textId="0313F3E0" w:rsidR="002B2D13" w:rsidRPr="00D60069" w:rsidRDefault="00287650">
            <w:r>
              <w:t>N/A</w:t>
            </w:r>
          </w:p>
        </w:tc>
      </w:tr>
    </w:tbl>
    <w:p w14:paraId="5416CAE4" w14:textId="6CD9E5DE" w:rsidR="0032396A" w:rsidRDefault="00000000">
      <w:pPr>
        <w:pStyle w:val="Heading4"/>
      </w:pPr>
      <w:sdt>
        <w:sdtPr>
          <w:id w:val="-391195506"/>
          <w:placeholder>
            <w:docPart w:val="C94703CBB3A040BE83F83B4CBB450D2D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  <w:r w:rsidR="00614F4F">
        <w:t xml:space="preserve"> </w:t>
      </w:r>
    </w:p>
    <w:p w14:paraId="7E5475D9" w14:textId="2F7F9D63" w:rsidR="00287650" w:rsidRPr="00287650" w:rsidRDefault="00287650" w:rsidP="00287650">
      <w:pPr>
        <w:pStyle w:val="Heading4"/>
        <w:numPr>
          <w:ilvl w:val="0"/>
          <w:numId w:val="23"/>
        </w:numPr>
      </w:pPr>
      <w:r>
        <w:rPr>
          <w:b w:val="0"/>
          <w:bCs/>
        </w:rPr>
        <w:t>Who is to take part in writing the script for the presentation?</w:t>
      </w:r>
    </w:p>
    <w:p w14:paraId="4DC59D9B" w14:textId="213CC3FE" w:rsidR="00287650" w:rsidRPr="00287650" w:rsidRDefault="00287650" w:rsidP="00287650">
      <w:pPr>
        <w:pStyle w:val="Heading4"/>
        <w:numPr>
          <w:ilvl w:val="1"/>
          <w:numId w:val="23"/>
        </w:numPr>
      </w:pPr>
      <w:r>
        <w:rPr>
          <w:b w:val="0"/>
          <w:bCs/>
        </w:rPr>
        <w:t>How do we want the script to be organized and formatted?</w:t>
      </w:r>
    </w:p>
    <w:p w14:paraId="6B08EFB9" w14:textId="03A02525" w:rsidR="00287650" w:rsidRPr="00287650" w:rsidRDefault="00287650" w:rsidP="00287650">
      <w:pPr>
        <w:pStyle w:val="Heading4"/>
        <w:numPr>
          <w:ilvl w:val="1"/>
          <w:numId w:val="23"/>
        </w:numPr>
      </w:pPr>
      <w:r>
        <w:rPr>
          <w:b w:val="0"/>
          <w:bCs/>
        </w:rPr>
        <w:t>What template should we follow, and should we wait for the User Guide?</w:t>
      </w:r>
    </w:p>
    <w:p w14:paraId="1FA67408" w14:textId="3337BD5E" w:rsidR="00287650" w:rsidRPr="00287650" w:rsidRDefault="00287650" w:rsidP="00287650">
      <w:pPr>
        <w:pStyle w:val="Heading4"/>
        <w:numPr>
          <w:ilvl w:val="0"/>
          <w:numId w:val="23"/>
        </w:numPr>
      </w:pPr>
      <w:r>
        <w:rPr>
          <w:b w:val="0"/>
          <w:bCs/>
        </w:rPr>
        <w:t>Who is to take part in finalizing the custom knowledge Database?</w:t>
      </w:r>
    </w:p>
    <w:p w14:paraId="63BE6F07" w14:textId="0E07D1BC" w:rsidR="00287650" w:rsidRPr="00287650" w:rsidRDefault="00287650" w:rsidP="00287650">
      <w:pPr>
        <w:pStyle w:val="Heading4"/>
        <w:numPr>
          <w:ilvl w:val="1"/>
          <w:numId w:val="23"/>
        </w:numPr>
      </w:pPr>
      <w:r>
        <w:rPr>
          <w:b w:val="0"/>
          <w:bCs/>
        </w:rPr>
        <w:t>When can we expect it completed by?</w:t>
      </w:r>
    </w:p>
    <w:p w14:paraId="30A73202" w14:textId="5D05C9D9" w:rsidR="00287650" w:rsidRPr="00287650" w:rsidRDefault="00287650" w:rsidP="00287650">
      <w:pPr>
        <w:pStyle w:val="Heading4"/>
        <w:numPr>
          <w:ilvl w:val="0"/>
          <w:numId w:val="23"/>
        </w:numPr>
      </w:pPr>
      <w:r>
        <w:rPr>
          <w:b w:val="0"/>
          <w:bCs/>
        </w:rPr>
        <w:t>Who is to write the User Guide?</w:t>
      </w:r>
    </w:p>
    <w:p w14:paraId="421D7EA5" w14:textId="1D8FFD7A" w:rsidR="00287650" w:rsidRDefault="00287650" w:rsidP="00287650">
      <w:pPr>
        <w:pStyle w:val="Heading4"/>
        <w:numPr>
          <w:ilvl w:val="1"/>
          <w:numId w:val="23"/>
        </w:numPr>
      </w:pPr>
      <w:r>
        <w:rPr>
          <w:b w:val="0"/>
          <w:bCs/>
        </w:rPr>
        <w:t>When should we expect it by, and should it be incorporated in the presentation?</w:t>
      </w:r>
    </w:p>
    <w:p w14:paraId="277CF2C5" w14:textId="77777777" w:rsidR="002B2D13" w:rsidRPr="00D60069" w:rsidRDefault="00000000">
      <w:pPr>
        <w:pStyle w:val="Heading4"/>
      </w:pPr>
      <w:sdt>
        <w:sdtPr>
          <w:id w:val="1574465788"/>
          <w:placeholder>
            <w:docPart w:val="24DE38FB9489403293788DBCF669AD48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2EEF23FA" w14:textId="3488A711" w:rsidR="00910A76" w:rsidRDefault="00DE04C1" w:rsidP="00873B42">
      <w:pPr>
        <w:pStyle w:val="ListParagraph"/>
        <w:numPr>
          <w:ilvl w:val="0"/>
          <w:numId w:val="21"/>
        </w:numPr>
      </w:pPr>
      <w:r>
        <w:t>Update Jira and alter certain aspects, the Board to match completed topics.</w:t>
      </w:r>
    </w:p>
    <w:p w14:paraId="797DF570" w14:textId="78FFF53E" w:rsidR="00DE04C1" w:rsidRDefault="00DE04C1" w:rsidP="00873B42">
      <w:pPr>
        <w:pStyle w:val="ListParagraph"/>
        <w:numPr>
          <w:ilvl w:val="0"/>
          <w:numId w:val="21"/>
        </w:numPr>
      </w:pPr>
      <w:r>
        <w:t xml:space="preserve">Ask </w:t>
      </w:r>
      <w:r w:rsidR="00483F4A">
        <w:t>Naveed on:</w:t>
      </w:r>
    </w:p>
    <w:p w14:paraId="0E705552" w14:textId="4F18BAD7" w:rsidR="00483F4A" w:rsidRDefault="00483F4A" w:rsidP="00483F4A">
      <w:pPr>
        <w:pStyle w:val="ListParagraph"/>
        <w:numPr>
          <w:ilvl w:val="1"/>
          <w:numId w:val="21"/>
        </w:numPr>
      </w:pPr>
      <w:r>
        <w:t>Video</w:t>
      </w:r>
    </w:p>
    <w:p w14:paraId="02C4A1B3" w14:textId="184B1736" w:rsidR="00483F4A" w:rsidRDefault="00483F4A" w:rsidP="00483F4A">
      <w:pPr>
        <w:pStyle w:val="ListParagraph"/>
        <w:numPr>
          <w:ilvl w:val="1"/>
          <w:numId w:val="21"/>
        </w:numPr>
      </w:pPr>
      <w:r>
        <w:t>Structure of Script</w:t>
      </w:r>
    </w:p>
    <w:p w14:paraId="13C64484" w14:textId="58FEF4BF" w:rsidR="00483F4A" w:rsidRDefault="00483F4A" w:rsidP="00483F4A">
      <w:pPr>
        <w:pStyle w:val="ListParagraph"/>
        <w:numPr>
          <w:ilvl w:val="1"/>
          <w:numId w:val="21"/>
        </w:numPr>
      </w:pPr>
      <w:r>
        <w:t>Feedback for all documents.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660EF4" w14:paraId="0621BF05" w14:textId="77777777" w:rsidTr="34B48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0F4284C5" w14:textId="2EEA2252" w:rsidR="002B2D13" w:rsidRPr="00660EF4" w:rsidRDefault="00000000" w:rsidP="00660EF4">
            <w:sdt>
              <w:sdtPr>
                <w:id w:val="-1717032099"/>
                <w:placeholder>
                  <w:docPart w:val="48C644F8DA4D44CE8B0C0CF0233ED5EF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05EC343D" w14:textId="77777777" w:rsidR="002B2D13" w:rsidRPr="00660EF4" w:rsidRDefault="00000000" w:rsidP="00660EF4">
            <w:sdt>
              <w:sdtPr>
                <w:id w:val="-319821758"/>
                <w:placeholder>
                  <w:docPart w:val="8F01C8CF61884F2EBBA694C19D4056A8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519CC440" w14:textId="77777777" w:rsidR="002B2D13" w:rsidRPr="00660EF4" w:rsidRDefault="00000000" w:rsidP="00660EF4">
            <w:sdt>
              <w:sdtPr>
                <w:id w:val="433413345"/>
                <w:placeholder>
                  <w:docPart w:val="121E01D8D3A94410811782150C1BD321"/>
                </w:placeholder>
                <w:temporary/>
                <w:showingPlcHdr/>
                <w15:appearance w15:val="hidden"/>
              </w:sdtPr>
              <w:sdtContent>
                <w:r w:rsidR="006344A8" w:rsidRPr="00660EF4">
                  <w:t>Deadline</w:t>
                </w:r>
              </w:sdtContent>
            </w:sdt>
          </w:p>
        </w:tc>
      </w:tr>
      <w:tr w:rsidR="002B2D13" w:rsidRPr="00D60069" w14:paraId="76FB6D25" w14:textId="77777777" w:rsidTr="34B48C33">
        <w:tc>
          <w:tcPr>
            <w:tcW w:w="5310" w:type="dxa"/>
          </w:tcPr>
          <w:p w14:paraId="57A9C848" w14:textId="5B575558" w:rsidR="002B2D13" w:rsidRPr="00D60069" w:rsidRDefault="00483F4A" w:rsidP="00D60069">
            <w:pPr>
              <w:pStyle w:val="ListBullet"/>
              <w:spacing w:after="80"/>
            </w:pPr>
            <w:r>
              <w:t>N/A</w:t>
            </w:r>
          </w:p>
        </w:tc>
        <w:tc>
          <w:tcPr>
            <w:tcW w:w="3060" w:type="dxa"/>
          </w:tcPr>
          <w:p w14:paraId="2775451B" w14:textId="6818ED94" w:rsidR="002B2D13" w:rsidRPr="00D60069" w:rsidRDefault="002B2D13" w:rsidP="00D60069">
            <w:pPr>
              <w:spacing w:after="80"/>
            </w:pPr>
          </w:p>
        </w:tc>
        <w:tc>
          <w:tcPr>
            <w:tcW w:w="1854" w:type="dxa"/>
          </w:tcPr>
          <w:p w14:paraId="58E8D335" w14:textId="7B14F696" w:rsidR="002B2D13" w:rsidRPr="00D60069" w:rsidRDefault="002B2D13" w:rsidP="00D60069">
            <w:pPr>
              <w:spacing w:after="80"/>
            </w:pPr>
          </w:p>
        </w:tc>
      </w:tr>
      <w:tr w:rsidR="002B2D13" w:rsidRPr="00D60069" w14:paraId="480C95F0" w14:textId="77777777" w:rsidTr="34B48C33">
        <w:tc>
          <w:tcPr>
            <w:tcW w:w="5310" w:type="dxa"/>
          </w:tcPr>
          <w:p w14:paraId="26971CEE" w14:textId="1394B609" w:rsidR="002B2D13" w:rsidRPr="00D60069" w:rsidRDefault="002B2D13" w:rsidP="00D60069">
            <w:pPr>
              <w:pStyle w:val="ListBullet"/>
              <w:spacing w:after="80"/>
            </w:pPr>
          </w:p>
        </w:tc>
        <w:tc>
          <w:tcPr>
            <w:tcW w:w="3060" w:type="dxa"/>
          </w:tcPr>
          <w:p w14:paraId="0E3D8CF0" w14:textId="554960D7" w:rsidR="002B2D13" w:rsidRPr="00D60069" w:rsidRDefault="002B2D13" w:rsidP="00D60069">
            <w:pPr>
              <w:spacing w:after="80"/>
            </w:pPr>
          </w:p>
        </w:tc>
        <w:tc>
          <w:tcPr>
            <w:tcW w:w="1854" w:type="dxa"/>
          </w:tcPr>
          <w:p w14:paraId="6A5488AF" w14:textId="6E44DA91" w:rsidR="002B2D13" w:rsidRPr="00D60069" w:rsidRDefault="002B2D13" w:rsidP="00D60069">
            <w:pPr>
              <w:spacing w:after="80"/>
            </w:pPr>
          </w:p>
        </w:tc>
      </w:tr>
      <w:tr w:rsidR="002B2D13" w:rsidRPr="00D60069" w14:paraId="34D686DD" w14:textId="77777777" w:rsidTr="34B48C33">
        <w:tc>
          <w:tcPr>
            <w:tcW w:w="5310" w:type="dxa"/>
            <w:tcMar>
              <w:bottom w:w="288" w:type="dxa"/>
            </w:tcMar>
          </w:tcPr>
          <w:p w14:paraId="25E0F566" w14:textId="55385D9E" w:rsidR="002B2D13" w:rsidRPr="00D60069" w:rsidRDefault="002B2D13" w:rsidP="00D60069">
            <w:pPr>
              <w:pStyle w:val="ListBullet"/>
              <w:spacing w:after="80"/>
            </w:pPr>
          </w:p>
        </w:tc>
        <w:tc>
          <w:tcPr>
            <w:tcW w:w="3060" w:type="dxa"/>
            <w:tcMar>
              <w:bottom w:w="288" w:type="dxa"/>
            </w:tcMar>
          </w:tcPr>
          <w:p w14:paraId="42332265" w14:textId="6E6C6B82" w:rsidR="002B2D13" w:rsidRPr="00D60069" w:rsidRDefault="002B2D13" w:rsidP="00D60069">
            <w:pPr>
              <w:spacing w:after="80"/>
            </w:pPr>
          </w:p>
        </w:tc>
        <w:tc>
          <w:tcPr>
            <w:tcW w:w="1854" w:type="dxa"/>
            <w:tcMar>
              <w:bottom w:w="288" w:type="dxa"/>
            </w:tcMar>
          </w:tcPr>
          <w:p w14:paraId="3EBB5C73" w14:textId="54F739BD" w:rsidR="002B2D13" w:rsidRPr="00D60069" w:rsidRDefault="002B2D13" w:rsidP="00D60069">
            <w:pPr>
              <w:spacing w:after="80"/>
            </w:pPr>
          </w:p>
        </w:tc>
      </w:tr>
      <w:bookmarkEnd w:id="1"/>
    </w:tbl>
    <w:p w14:paraId="78F1CB4B" w14:textId="17E1A316" w:rsidR="34B48C33" w:rsidRDefault="34B48C33" w:rsidP="00C114C5"/>
    <w:sectPr w:rsidR="34B48C33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4951F" w14:textId="77777777" w:rsidR="00E22A28" w:rsidRDefault="00E22A28">
      <w:pPr>
        <w:spacing w:before="0" w:after="0"/>
      </w:pPr>
      <w:r>
        <w:separator/>
      </w:r>
    </w:p>
  </w:endnote>
  <w:endnote w:type="continuationSeparator" w:id="0">
    <w:p w14:paraId="33A7184C" w14:textId="77777777" w:rsidR="00E22A28" w:rsidRDefault="00E22A28">
      <w:pPr>
        <w:spacing w:before="0" w:after="0"/>
      </w:pPr>
      <w:r>
        <w:continuationSeparator/>
      </w:r>
    </w:p>
  </w:endnote>
  <w:endnote w:type="continuationNotice" w:id="1">
    <w:p w14:paraId="5FA1C5E9" w14:textId="77777777" w:rsidR="00E22A28" w:rsidRDefault="00E22A2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D9F85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923D0" w14:textId="77777777" w:rsidR="00E22A28" w:rsidRDefault="00E22A28">
      <w:pPr>
        <w:spacing w:before="0" w:after="0"/>
      </w:pPr>
      <w:r>
        <w:separator/>
      </w:r>
    </w:p>
  </w:footnote>
  <w:footnote w:type="continuationSeparator" w:id="0">
    <w:p w14:paraId="52B4881F" w14:textId="77777777" w:rsidR="00E22A28" w:rsidRDefault="00E22A28">
      <w:pPr>
        <w:spacing w:before="0" w:after="0"/>
      </w:pPr>
      <w:r>
        <w:continuationSeparator/>
      </w:r>
    </w:p>
  </w:footnote>
  <w:footnote w:type="continuationNotice" w:id="1">
    <w:p w14:paraId="3C6C1F96" w14:textId="77777777" w:rsidR="00E22A28" w:rsidRDefault="00E22A28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D3D1C98"/>
    <w:multiLevelType w:val="hybridMultilevel"/>
    <w:tmpl w:val="6E3C4EB2"/>
    <w:lvl w:ilvl="0" w:tplc="764A8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05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6A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E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48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E1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F06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21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0554"/>
    <w:multiLevelType w:val="hybridMultilevel"/>
    <w:tmpl w:val="D80E2C4E"/>
    <w:lvl w:ilvl="0" w:tplc="197066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06FDB"/>
    <w:multiLevelType w:val="hybridMultilevel"/>
    <w:tmpl w:val="FFFFFFFF"/>
    <w:lvl w:ilvl="0" w:tplc="FB7449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D4B264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24C3F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5E65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0F64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D402D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10E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74010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83864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217C4B"/>
    <w:multiLevelType w:val="hybridMultilevel"/>
    <w:tmpl w:val="4E14D306"/>
    <w:lvl w:ilvl="0" w:tplc="07F49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C83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49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C8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A6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21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60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5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62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C7DA5"/>
    <w:multiLevelType w:val="hybridMultilevel"/>
    <w:tmpl w:val="FFFFFFFF"/>
    <w:lvl w:ilvl="0" w:tplc="C9765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C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C8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46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09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4D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A2C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B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0B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94D19"/>
    <w:multiLevelType w:val="hybridMultilevel"/>
    <w:tmpl w:val="FFFFFFFF"/>
    <w:lvl w:ilvl="0" w:tplc="DE32D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24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2E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4E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49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AA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A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00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65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E3A2C"/>
    <w:multiLevelType w:val="hybridMultilevel"/>
    <w:tmpl w:val="D20238AE"/>
    <w:lvl w:ilvl="0" w:tplc="B2529C2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A8A7F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A3697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321B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D24C7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B0679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DC07B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72C47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BA0D1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8E7981"/>
    <w:multiLevelType w:val="hybridMultilevel"/>
    <w:tmpl w:val="4836D744"/>
    <w:lvl w:ilvl="0" w:tplc="F2C4DE8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B7473"/>
    <w:multiLevelType w:val="hybridMultilevel"/>
    <w:tmpl w:val="767A8FBE"/>
    <w:lvl w:ilvl="0" w:tplc="DD56A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0E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6A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CA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88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8D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46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0C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7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418D6"/>
    <w:multiLevelType w:val="hybridMultilevel"/>
    <w:tmpl w:val="0AB4F0E6"/>
    <w:lvl w:ilvl="0" w:tplc="1A267E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572C1"/>
    <w:multiLevelType w:val="hybridMultilevel"/>
    <w:tmpl w:val="3EB04D8A"/>
    <w:lvl w:ilvl="0" w:tplc="FC8C3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A6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CB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8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42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2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C2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2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4A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A27AE"/>
    <w:multiLevelType w:val="hybridMultilevel"/>
    <w:tmpl w:val="FFFFFFFF"/>
    <w:lvl w:ilvl="0" w:tplc="1286E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CB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25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6A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30F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6E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2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CA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22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42FA4"/>
    <w:multiLevelType w:val="hybridMultilevel"/>
    <w:tmpl w:val="FFFFFFFF"/>
    <w:lvl w:ilvl="0" w:tplc="B2E2F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AC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E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A5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22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6D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A2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D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61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729A7"/>
    <w:multiLevelType w:val="hybridMultilevel"/>
    <w:tmpl w:val="6966D570"/>
    <w:lvl w:ilvl="0" w:tplc="CE203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FA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A7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24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B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2AE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C2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44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C0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83C1B"/>
    <w:multiLevelType w:val="hybridMultilevel"/>
    <w:tmpl w:val="FFFFFFFF"/>
    <w:lvl w:ilvl="0" w:tplc="52087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AA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AE1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A6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0D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C3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42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CC2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21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8E5D35"/>
    <w:multiLevelType w:val="hybridMultilevel"/>
    <w:tmpl w:val="0F86E8E8"/>
    <w:lvl w:ilvl="0" w:tplc="9CA4EB7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3C3183"/>
    <w:multiLevelType w:val="hybridMultilevel"/>
    <w:tmpl w:val="E362C85A"/>
    <w:lvl w:ilvl="0" w:tplc="C470A5D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541212">
    <w:abstractNumId w:val="15"/>
  </w:num>
  <w:num w:numId="2" w16cid:durableId="2041515461">
    <w:abstractNumId w:val="12"/>
  </w:num>
  <w:num w:numId="3" w16cid:durableId="1345673419">
    <w:abstractNumId w:val="5"/>
  </w:num>
  <w:num w:numId="4" w16cid:durableId="1257055479">
    <w:abstractNumId w:val="8"/>
  </w:num>
  <w:num w:numId="5" w16cid:durableId="991101430">
    <w:abstractNumId w:val="2"/>
  </w:num>
  <w:num w:numId="6" w16cid:durableId="1461917035">
    <w:abstractNumId w:val="10"/>
  </w:num>
  <w:num w:numId="7" w16cid:durableId="1304771054">
    <w:abstractNumId w:val="17"/>
  </w:num>
  <w:num w:numId="8" w16cid:durableId="395669624">
    <w:abstractNumId w:val="19"/>
  </w:num>
  <w:num w:numId="9" w16cid:durableId="1571379668">
    <w:abstractNumId w:val="1"/>
  </w:num>
  <w:num w:numId="10" w16cid:durableId="164326299">
    <w:abstractNumId w:val="0"/>
  </w:num>
  <w:num w:numId="11" w16cid:durableId="880820885">
    <w:abstractNumId w:val="1"/>
    <w:lvlOverride w:ilvl="0">
      <w:startOverride w:val="1"/>
    </w:lvlOverride>
  </w:num>
  <w:num w:numId="12" w16cid:durableId="584994721">
    <w:abstractNumId w:val="1"/>
    <w:lvlOverride w:ilvl="0">
      <w:startOverride w:val="1"/>
    </w:lvlOverride>
  </w:num>
  <w:num w:numId="13" w16cid:durableId="228269676">
    <w:abstractNumId w:val="13"/>
  </w:num>
  <w:num w:numId="14" w16cid:durableId="1131021043">
    <w:abstractNumId w:val="14"/>
  </w:num>
  <w:num w:numId="15" w16cid:durableId="1513952990">
    <w:abstractNumId w:val="6"/>
  </w:num>
  <w:num w:numId="16" w16cid:durableId="1997951148">
    <w:abstractNumId w:val="4"/>
  </w:num>
  <w:num w:numId="17" w16cid:durableId="253780323">
    <w:abstractNumId w:val="7"/>
  </w:num>
  <w:num w:numId="18" w16cid:durableId="1319915677">
    <w:abstractNumId w:val="16"/>
  </w:num>
  <w:num w:numId="19" w16cid:durableId="1456172940">
    <w:abstractNumId w:val="3"/>
  </w:num>
  <w:num w:numId="20" w16cid:durableId="486408227">
    <w:abstractNumId w:val="9"/>
  </w:num>
  <w:num w:numId="21" w16cid:durableId="205332350">
    <w:abstractNumId w:val="20"/>
  </w:num>
  <w:num w:numId="22" w16cid:durableId="1594972422">
    <w:abstractNumId w:val="11"/>
  </w:num>
  <w:num w:numId="23" w16cid:durableId="14683586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0"/>
    <w:rsid w:val="00006473"/>
    <w:rsid w:val="00121CDF"/>
    <w:rsid w:val="00142B44"/>
    <w:rsid w:val="001825E0"/>
    <w:rsid w:val="001E0877"/>
    <w:rsid w:val="00287650"/>
    <w:rsid w:val="00290811"/>
    <w:rsid w:val="002B2D13"/>
    <w:rsid w:val="002B49DF"/>
    <w:rsid w:val="0032396A"/>
    <w:rsid w:val="0034721D"/>
    <w:rsid w:val="00387F15"/>
    <w:rsid w:val="00390CCA"/>
    <w:rsid w:val="003D5BF7"/>
    <w:rsid w:val="003F257D"/>
    <w:rsid w:val="00483F4A"/>
    <w:rsid w:val="004A7D08"/>
    <w:rsid w:val="004C7EE0"/>
    <w:rsid w:val="004F7D48"/>
    <w:rsid w:val="005510BF"/>
    <w:rsid w:val="005767A7"/>
    <w:rsid w:val="005961D7"/>
    <w:rsid w:val="005A7328"/>
    <w:rsid w:val="005E3D6B"/>
    <w:rsid w:val="00614F4F"/>
    <w:rsid w:val="006344A8"/>
    <w:rsid w:val="00641580"/>
    <w:rsid w:val="00660EF4"/>
    <w:rsid w:val="00693249"/>
    <w:rsid w:val="006F587D"/>
    <w:rsid w:val="00725A73"/>
    <w:rsid w:val="00731928"/>
    <w:rsid w:val="00734BBF"/>
    <w:rsid w:val="00734EEC"/>
    <w:rsid w:val="007E4BD6"/>
    <w:rsid w:val="007F04FA"/>
    <w:rsid w:val="00873B42"/>
    <w:rsid w:val="008A5766"/>
    <w:rsid w:val="00910A76"/>
    <w:rsid w:val="009B4FE9"/>
    <w:rsid w:val="009D6F2A"/>
    <w:rsid w:val="00B16EBA"/>
    <w:rsid w:val="00B774B7"/>
    <w:rsid w:val="00B92D34"/>
    <w:rsid w:val="00BB623F"/>
    <w:rsid w:val="00BF4763"/>
    <w:rsid w:val="00C01131"/>
    <w:rsid w:val="00C114C5"/>
    <w:rsid w:val="00C14CEA"/>
    <w:rsid w:val="00CB11C9"/>
    <w:rsid w:val="00CD2C71"/>
    <w:rsid w:val="00CE3CAD"/>
    <w:rsid w:val="00D17AF6"/>
    <w:rsid w:val="00D60069"/>
    <w:rsid w:val="00D62E01"/>
    <w:rsid w:val="00D661EE"/>
    <w:rsid w:val="00D739D2"/>
    <w:rsid w:val="00DD12F9"/>
    <w:rsid w:val="00DE04C1"/>
    <w:rsid w:val="00E048B4"/>
    <w:rsid w:val="00E13C5F"/>
    <w:rsid w:val="00E22A28"/>
    <w:rsid w:val="00E657E1"/>
    <w:rsid w:val="00EB670E"/>
    <w:rsid w:val="00F434DD"/>
    <w:rsid w:val="00F84F01"/>
    <w:rsid w:val="045F6F0D"/>
    <w:rsid w:val="0A9BC95A"/>
    <w:rsid w:val="0C6A80F2"/>
    <w:rsid w:val="0FA221B4"/>
    <w:rsid w:val="126A2AEA"/>
    <w:rsid w:val="12A076B8"/>
    <w:rsid w:val="12D9C276"/>
    <w:rsid w:val="136BDA48"/>
    <w:rsid w:val="147592D7"/>
    <w:rsid w:val="155AB541"/>
    <w:rsid w:val="16116338"/>
    <w:rsid w:val="16462C3F"/>
    <w:rsid w:val="1887CE2F"/>
    <w:rsid w:val="192FDB9D"/>
    <w:rsid w:val="1A8130FC"/>
    <w:rsid w:val="1EE86F2A"/>
    <w:rsid w:val="25F86909"/>
    <w:rsid w:val="26D459CD"/>
    <w:rsid w:val="26E8F93B"/>
    <w:rsid w:val="293009CB"/>
    <w:rsid w:val="2A0BFA8F"/>
    <w:rsid w:val="2ACBDA2C"/>
    <w:rsid w:val="2B028AA1"/>
    <w:rsid w:val="2CC4F4F8"/>
    <w:rsid w:val="2D01CB90"/>
    <w:rsid w:val="2E037AEE"/>
    <w:rsid w:val="34B48C33"/>
    <w:rsid w:val="3A335930"/>
    <w:rsid w:val="3BD28E28"/>
    <w:rsid w:val="44B187A0"/>
    <w:rsid w:val="4666805E"/>
    <w:rsid w:val="47AF4627"/>
    <w:rsid w:val="4B39F181"/>
    <w:rsid w:val="5213D168"/>
    <w:rsid w:val="55BB6E5D"/>
    <w:rsid w:val="580DECB5"/>
    <w:rsid w:val="58F30F1F"/>
    <w:rsid w:val="59A9BD16"/>
    <w:rsid w:val="5A8EDF80"/>
    <w:rsid w:val="5D8C9E07"/>
    <w:rsid w:val="5DC68042"/>
    <w:rsid w:val="5F286E68"/>
    <w:rsid w:val="6299F165"/>
    <w:rsid w:val="664EF460"/>
    <w:rsid w:val="68EC723A"/>
    <w:rsid w:val="69E3CD7F"/>
    <w:rsid w:val="6C364BD7"/>
    <w:rsid w:val="6C48C131"/>
    <w:rsid w:val="6D1B6E41"/>
    <w:rsid w:val="6F594D2B"/>
    <w:rsid w:val="711C3254"/>
    <w:rsid w:val="733BC975"/>
    <w:rsid w:val="74415DBC"/>
    <w:rsid w:val="75BD0ABC"/>
    <w:rsid w:val="75DD2E1D"/>
    <w:rsid w:val="7C4C6FA1"/>
    <w:rsid w:val="7D3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B06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C7EE0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im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DC03C875A4446BA2A43DB2F8AB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4EDC-F5FC-4450-840C-2C4AB9811CC3}"/>
      </w:docPartPr>
      <w:docPartBody>
        <w:p w:rsidR="00FF51FA" w:rsidRDefault="00CB11C9">
          <w:pPr>
            <w:pStyle w:val="413DC03C875A4446BA2A43DB2F8ABC78"/>
          </w:pPr>
          <w:r w:rsidRPr="00D60069">
            <w:t>Meeting called by:</w:t>
          </w:r>
        </w:p>
      </w:docPartBody>
    </w:docPart>
    <w:docPart>
      <w:docPartPr>
        <w:name w:val="979CAD0CBAE54026BC8057848DC95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8892-EB21-4B3C-9125-8742B0701A99}"/>
      </w:docPartPr>
      <w:docPartBody>
        <w:p w:rsidR="00FF51FA" w:rsidRDefault="00CB11C9">
          <w:pPr>
            <w:pStyle w:val="979CAD0CBAE54026BC8057848DC958E6"/>
          </w:pPr>
          <w:r w:rsidRPr="00D60069">
            <w:t>Type of meeting:</w:t>
          </w:r>
        </w:p>
      </w:docPartBody>
    </w:docPart>
    <w:docPart>
      <w:docPartPr>
        <w:name w:val="BCEEDBB02D424EB686B982E1C4F9C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46C64-DBFA-415C-A7AB-BC5F1122B677}"/>
      </w:docPartPr>
      <w:docPartBody>
        <w:p w:rsidR="00FF51FA" w:rsidRDefault="00CB11C9">
          <w:pPr>
            <w:pStyle w:val="BCEEDBB02D424EB686B982E1C4F9C1E4"/>
          </w:pPr>
          <w:r w:rsidRPr="00D60069">
            <w:t>Note taker:</w:t>
          </w:r>
        </w:p>
      </w:docPartBody>
    </w:docPart>
    <w:docPart>
      <w:docPartPr>
        <w:name w:val="A15CB5CC8C6B4B4DA0F823A4AE47F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88E2A-02FE-4A21-B88C-6733E0875E15}"/>
      </w:docPartPr>
      <w:docPartBody>
        <w:p w:rsidR="00FF51FA" w:rsidRDefault="00CB11C9">
          <w:pPr>
            <w:pStyle w:val="A15CB5CC8C6B4B4DA0F823A4AE47F0AC"/>
          </w:pPr>
          <w:r w:rsidRPr="00D60069">
            <w:t>Minutes</w:t>
          </w:r>
        </w:p>
      </w:docPartBody>
    </w:docPart>
    <w:docPart>
      <w:docPartPr>
        <w:name w:val="EB99970B1F514EDEA44F56FE3BE1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E0F17-B8BB-4119-AC87-BB3D2E1BC406}"/>
      </w:docPartPr>
      <w:docPartBody>
        <w:p w:rsidR="00FF51FA" w:rsidRDefault="00CB11C9">
          <w:pPr>
            <w:pStyle w:val="EB99970B1F514EDEA44F56FE3BE158E0"/>
          </w:pPr>
          <w:r w:rsidRPr="00D60069">
            <w:t>Agenda item:</w:t>
          </w:r>
        </w:p>
      </w:docPartBody>
    </w:docPart>
    <w:docPart>
      <w:docPartPr>
        <w:name w:val="A2F3A286A1D94AD98B87156CAB36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28001-C003-4EC3-8CFB-CE52B613C7E5}"/>
      </w:docPartPr>
      <w:docPartBody>
        <w:p w:rsidR="00FF51FA" w:rsidRDefault="00CB11C9">
          <w:pPr>
            <w:pStyle w:val="A2F3A286A1D94AD98B87156CAB36B3A2"/>
          </w:pPr>
          <w:r w:rsidRPr="00D60069">
            <w:t>Presenter:</w:t>
          </w:r>
        </w:p>
      </w:docPartBody>
    </w:docPart>
    <w:docPart>
      <w:docPartPr>
        <w:name w:val="C94703CBB3A040BE83F83B4CBB45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2EE39-974E-48E9-815B-2B94C6525D7B}"/>
      </w:docPartPr>
      <w:docPartBody>
        <w:p w:rsidR="00FF51FA" w:rsidRDefault="00CB11C9">
          <w:pPr>
            <w:pStyle w:val="C94703CBB3A040BE83F83B4CBB450D2D"/>
          </w:pPr>
          <w:r w:rsidRPr="00D60069">
            <w:t>Discussion:</w:t>
          </w:r>
        </w:p>
      </w:docPartBody>
    </w:docPart>
    <w:docPart>
      <w:docPartPr>
        <w:name w:val="24DE38FB9489403293788DBCF669A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7CCC-F099-49FC-B8DC-6801750DD5D8}"/>
      </w:docPartPr>
      <w:docPartBody>
        <w:p w:rsidR="00FF51FA" w:rsidRDefault="00CB11C9">
          <w:pPr>
            <w:pStyle w:val="24DE38FB9489403293788DBCF669AD48"/>
          </w:pPr>
          <w:r w:rsidRPr="00D60069">
            <w:t>Conclusions:</w:t>
          </w:r>
        </w:p>
      </w:docPartBody>
    </w:docPart>
    <w:docPart>
      <w:docPartPr>
        <w:name w:val="48C644F8DA4D44CE8B0C0CF0233E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6F95E-67B6-4B43-A8AA-910394A88176}"/>
      </w:docPartPr>
      <w:docPartBody>
        <w:p w:rsidR="00FF51FA" w:rsidRDefault="00CB11C9">
          <w:pPr>
            <w:pStyle w:val="48C644F8DA4D44CE8B0C0CF0233ED5EF"/>
          </w:pPr>
          <w:r w:rsidRPr="00660EF4">
            <w:t>Action items</w:t>
          </w:r>
        </w:p>
      </w:docPartBody>
    </w:docPart>
    <w:docPart>
      <w:docPartPr>
        <w:name w:val="8F01C8CF61884F2EBBA694C19D405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6C65-769E-4248-9A5F-45003763C267}"/>
      </w:docPartPr>
      <w:docPartBody>
        <w:p w:rsidR="00FF51FA" w:rsidRDefault="00CB11C9">
          <w:pPr>
            <w:pStyle w:val="8F01C8CF61884F2EBBA694C19D4056A8"/>
          </w:pPr>
          <w:r w:rsidRPr="00660EF4">
            <w:t>Person responsible</w:t>
          </w:r>
        </w:p>
      </w:docPartBody>
    </w:docPart>
    <w:docPart>
      <w:docPartPr>
        <w:name w:val="121E01D8D3A94410811782150C1BD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B9F01-D33C-4698-A33D-B8F42E56E9F8}"/>
      </w:docPartPr>
      <w:docPartBody>
        <w:p w:rsidR="00FF51FA" w:rsidRDefault="00CB11C9">
          <w:pPr>
            <w:pStyle w:val="121E01D8D3A94410811782150C1BD321"/>
          </w:pPr>
          <w:r w:rsidRPr="00660EF4">
            <w:t>Deadline</w:t>
          </w:r>
        </w:p>
      </w:docPartBody>
    </w:docPart>
    <w:docPart>
      <w:docPartPr>
        <w:name w:val="091C835605D5479CB75D3E314C45D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28D31-37E9-457C-B230-61F1F83E328F}"/>
      </w:docPartPr>
      <w:docPartBody>
        <w:p w:rsidR="00524150" w:rsidRDefault="00F73513" w:rsidP="00F73513">
          <w:pPr>
            <w:pStyle w:val="091C835605D5479CB75D3E314C45DC33"/>
          </w:pPr>
          <w:r w:rsidRPr="00D60069">
            <w:t>Attendees: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C9"/>
    <w:rsid w:val="00311730"/>
    <w:rsid w:val="00333329"/>
    <w:rsid w:val="004B6717"/>
    <w:rsid w:val="00524150"/>
    <w:rsid w:val="007100A9"/>
    <w:rsid w:val="009A41DB"/>
    <w:rsid w:val="00CB11C9"/>
    <w:rsid w:val="00D13BA7"/>
    <w:rsid w:val="00F73513"/>
    <w:rsid w:val="00FA662E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DC03C875A4446BA2A43DB2F8ABC78">
    <w:name w:val="413DC03C875A4446BA2A43DB2F8ABC78"/>
  </w:style>
  <w:style w:type="paragraph" w:customStyle="1" w:styleId="979CAD0CBAE54026BC8057848DC958E6">
    <w:name w:val="979CAD0CBAE54026BC8057848DC958E6"/>
  </w:style>
  <w:style w:type="paragraph" w:customStyle="1" w:styleId="BCEEDBB02D424EB686B982E1C4F9C1E4">
    <w:name w:val="BCEEDBB02D424EB686B982E1C4F9C1E4"/>
  </w:style>
  <w:style w:type="paragraph" w:customStyle="1" w:styleId="A15CB5CC8C6B4B4DA0F823A4AE47F0AC">
    <w:name w:val="A15CB5CC8C6B4B4DA0F823A4AE47F0AC"/>
  </w:style>
  <w:style w:type="paragraph" w:customStyle="1" w:styleId="EB99970B1F514EDEA44F56FE3BE158E0">
    <w:name w:val="EB99970B1F514EDEA44F56FE3BE158E0"/>
  </w:style>
  <w:style w:type="paragraph" w:customStyle="1" w:styleId="A2F3A286A1D94AD98B87156CAB36B3A2">
    <w:name w:val="A2F3A286A1D94AD98B87156CAB36B3A2"/>
  </w:style>
  <w:style w:type="paragraph" w:customStyle="1" w:styleId="C94703CBB3A040BE83F83B4CBB450D2D">
    <w:name w:val="C94703CBB3A040BE83F83B4CBB450D2D"/>
  </w:style>
  <w:style w:type="paragraph" w:customStyle="1" w:styleId="24DE38FB9489403293788DBCF669AD48">
    <w:name w:val="24DE38FB9489403293788DBCF669AD48"/>
  </w:style>
  <w:style w:type="paragraph" w:customStyle="1" w:styleId="48C644F8DA4D44CE8B0C0CF0233ED5EF">
    <w:name w:val="48C644F8DA4D44CE8B0C0CF0233ED5EF"/>
  </w:style>
  <w:style w:type="paragraph" w:customStyle="1" w:styleId="8F01C8CF61884F2EBBA694C19D4056A8">
    <w:name w:val="8F01C8CF61884F2EBBA694C19D4056A8"/>
  </w:style>
  <w:style w:type="paragraph" w:customStyle="1" w:styleId="121E01D8D3A94410811782150C1BD321">
    <w:name w:val="121E01D8D3A94410811782150C1BD321"/>
  </w:style>
  <w:style w:type="paragraph" w:customStyle="1" w:styleId="091C835605D5479CB75D3E314C45DC33">
    <w:name w:val="091C835605D5479CB75D3E314C45DC33"/>
    <w:rsid w:val="00F735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2023-05-10T09:47:00Z</dcterms:created>
  <dcterms:modified xsi:type="dcterms:W3CDTF">2023-05-10T09:47:00Z</dcterms:modified>
  <cp:version/>
</cp:coreProperties>
</file>