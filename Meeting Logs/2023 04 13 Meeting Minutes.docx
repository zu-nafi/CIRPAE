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E1F3CE9" w:rsidR="002B2D13" w:rsidRPr="00D60069" w:rsidRDefault="00613387">
            <w:pPr>
              <w:pStyle w:val="Title"/>
            </w:pPr>
            <w:r>
              <w:t>CIRPAE</w:t>
            </w:r>
            <w:r w:rsidR="00C53808">
              <w:t xml:space="preserve">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47562E06" w:rsidR="00D62E01" w:rsidRPr="00D60069" w:rsidRDefault="00C7565D" w:rsidP="006F587D">
            <w:pPr>
              <w:pStyle w:val="Heading3"/>
              <w:ind w:right="95"/>
            </w:pPr>
            <w:r>
              <w:t>April 13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64178A09" w:rsidR="00D62E01" w:rsidRPr="00D60069" w:rsidRDefault="00C7565D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30A</w:t>
            </w:r>
            <w:r w:rsidR="00D62E01">
              <w:t xml:space="preserve">M – </w:t>
            </w:r>
            <w:r w:rsidR="00C53808">
              <w:t>4</w:t>
            </w:r>
            <w:r w:rsidR="00D62E01">
              <w:t>:</w:t>
            </w:r>
            <w:r w:rsidR="00C53808">
              <w:t>00PM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7BBE0049" w:rsidR="002B2D13" w:rsidRPr="00D60069" w:rsidRDefault="00C7565D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12C94CB1" w:rsidR="002B2D13" w:rsidRPr="00D60069" w:rsidRDefault="00C7565D" w:rsidP="00D60069">
            <w:pPr>
              <w:spacing w:after="80"/>
            </w:pPr>
            <w:r>
              <w:t>Aidhan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7"/>
        <w:gridCol w:w="7917"/>
      </w:tblGrid>
      <w:tr w:rsidR="00693249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42B0FC14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Huy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</w:t>
            </w:r>
            <w:proofErr w:type="spellStart"/>
            <w:r w:rsidR="00E657E1">
              <w:t>Zahin</w:t>
            </w:r>
            <w:proofErr w:type="spellEnd"/>
            <w:r w:rsidR="00E657E1">
              <w:t>,</w:t>
            </w:r>
            <w:r w:rsidRPr="00C114C5">
              <w:t xml:space="preserve"> </w:t>
            </w:r>
            <w:r w:rsidR="00C7565D">
              <w:t>Naveed Ali</w:t>
            </w:r>
            <w:r w:rsidR="00C114C5" w:rsidRPr="00C114C5">
              <w:t>(</w:t>
            </w:r>
            <w:r w:rsidR="003970A6">
              <w:t>Supervisor</w:t>
            </w:r>
            <w:r w:rsidR="00C114C5" w:rsidRPr="00C114C5">
              <w:t>)</w:t>
            </w:r>
          </w:p>
        </w:tc>
      </w:tr>
      <w:tr w:rsidR="00693249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69B8FAD9" w:rsidR="002B2D13" w:rsidRPr="00D60069" w:rsidRDefault="00613387">
            <w:r>
              <w:t xml:space="preserve">Evaluate System Requirements Specification 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726E8D3C" w14:textId="761774E0" w:rsidR="0032396A" w:rsidRDefault="003B5991" w:rsidP="003B5991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Review of 1.1</w:t>
      </w:r>
    </w:p>
    <w:p w14:paraId="7CEBAE02" w14:textId="0321E1C3" w:rsidR="00C53808" w:rsidRDefault="00C53808" w:rsidP="00C53808">
      <w:pPr>
        <w:pStyle w:val="Heading4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>Outline of 1.1, size? Description?</w:t>
      </w:r>
    </w:p>
    <w:p w14:paraId="504D130C" w14:textId="73832EE7" w:rsidR="003B5991" w:rsidRDefault="003B5991" w:rsidP="003B5991">
      <w:pPr>
        <w:pStyle w:val="Heading4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Review of 2-3</w:t>
      </w:r>
    </w:p>
    <w:p w14:paraId="0AAB5B51" w14:textId="63294B61" w:rsidR="00C53808" w:rsidRDefault="005418DF" w:rsidP="00C53808">
      <w:pPr>
        <w:pStyle w:val="Heading4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>Anything to add? Size? More functions?</w:t>
      </w:r>
    </w:p>
    <w:p w14:paraId="37DF0A9E" w14:textId="77777777" w:rsidR="00C53808" w:rsidRPr="00290811" w:rsidRDefault="00C53808" w:rsidP="005418DF">
      <w:pPr>
        <w:pStyle w:val="Heading4"/>
        <w:rPr>
          <w:b w:val="0"/>
          <w:bCs/>
        </w:rPr>
      </w:pP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3B67369F" w14:textId="4B016794" w:rsidR="00DD12F9" w:rsidRDefault="00613387" w:rsidP="00613387">
      <w:pPr>
        <w:pStyle w:val="ListParagraph"/>
        <w:numPr>
          <w:ilvl w:val="0"/>
          <w:numId w:val="22"/>
        </w:numPr>
      </w:pPr>
      <w:r>
        <w:t>Alter 1.1 to be much longer, 1 or two extra sentences.</w:t>
      </w:r>
    </w:p>
    <w:p w14:paraId="0FEF6772" w14:textId="76EE7A98" w:rsidR="00613387" w:rsidRDefault="00613387" w:rsidP="00613387">
      <w:pPr>
        <w:pStyle w:val="ListParagraph"/>
        <w:numPr>
          <w:ilvl w:val="0"/>
          <w:numId w:val="22"/>
        </w:numPr>
      </w:pPr>
      <w:r>
        <w:t xml:space="preserve">1.2 is to be segregated into two paragraphs to provide easier readability. </w:t>
      </w:r>
    </w:p>
    <w:p w14:paraId="35E20DE2" w14:textId="7561D1BE" w:rsidR="00613387" w:rsidRDefault="00613387" w:rsidP="00613387">
      <w:pPr>
        <w:pStyle w:val="ListParagraph"/>
        <w:numPr>
          <w:ilvl w:val="1"/>
          <w:numId w:val="22"/>
        </w:numPr>
      </w:pPr>
      <w:r>
        <w:t>Explain the benefits of using such a model in solving the problem.</w:t>
      </w:r>
    </w:p>
    <w:p w14:paraId="096CC05E" w14:textId="150BDC40" w:rsidR="00613387" w:rsidRDefault="00613387" w:rsidP="00613387">
      <w:pPr>
        <w:pStyle w:val="ListParagraph"/>
        <w:numPr>
          <w:ilvl w:val="0"/>
          <w:numId w:val="22"/>
        </w:numPr>
      </w:pPr>
      <w:r>
        <w:t xml:space="preserve">2.1 Add more features to the </w:t>
      </w:r>
      <w:r w:rsidR="00C53808">
        <w:t>list.</w:t>
      </w:r>
    </w:p>
    <w:p w14:paraId="59CC9658" w14:textId="18EC02FF" w:rsidR="00613387" w:rsidRDefault="00613387" w:rsidP="00613387">
      <w:pPr>
        <w:pStyle w:val="ListParagraph"/>
        <w:numPr>
          <w:ilvl w:val="0"/>
          <w:numId w:val="22"/>
        </w:numPr>
      </w:pPr>
      <w:r>
        <w:t>2.2 Segregate the Hardware requirements and Software requirements to allow easier read.</w:t>
      </w:r>
    </w:p>
    <w:p w14:paraId="313B9E7E" w14:textId="05852D49" w:rsidR="00613387" w:rsidRDefault="00613387" w:rsidP="00613387">
      <w:pPr>
        <w:pStyle w:val="ListParagraph"/>
        <w:numPr>
          <w:ilvl w:val="0"/>
          <w:numId w:val="22"/>
        </w:numPr>
      </w:pPr>
      <w:r>
        <w:t>3. More functional requirements are needed and are needed to be far more articulate and described to allow a third party to also complete the product as if they were us.</w:t>
      </w:r>
    </w:p>
    <w:p w14:paraId="61270490" w14:textId="2462BA48" w:rsidR="00613387" w:rsidRDefault="003B5991" w:rsidP="00613387">
      <w:pPr>
        <w:pStyle w:val="ListParagraph"/>
        <w:numPr>
          <w:ilvl w:val="0"/>
          <w:numId w:val="22"/>
        </w:numPr>
      </w:pPr>
      <w:r>
        <w:t>5.1 Add a context diagram to allow easier explanation of flow of program.</w:t>
      </w:r>
    </w:p>
    <w:p w14:paraId="7A912941" w14:textId="030D4D22" w:rsidR="003B5991" w:rsidRDefault="003B5991" w:rsidP="00613387">
      <w:pPr>
        <w:pStyle w:val="ListParagraph"/>
        <w:numPr>
          <w:ilvl w:val="0"/>
          <w:numId w:val="22"/>
        </w:numPr>
      </w:pPr>
      <w:r>
        <w:t xml:space="preserve">5.2 briefly draw a GUI to showcase how a user may access the </w:t>
      </w:r>
      <w:proofErr w:type="spellStart"/>
      <w:r>
        <w:t>ChatGPT</w:t>
      </w:r>
      <w:proofErr w:type="spellEnd"/>
      <w:r w:rsidR="00C53808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7889EF17" w:rsidR="002B2D13" w:rsidRPr="00D60069" w:rsidRDefault="00C53808" w:rsidP="00D60069">
            <w:pPr>
              <w:pStyle w:val="ListBullet"/>
              <w:spacing w:after="80"/>
            </w:pPr>
            <w:r>
              <w:t>1.1-</w:t>
            </w:r>
            <w:r w:rsidR="005418DF">
              <w:t>1.2(Aidhan) 2.1-2.2(Habib)</w:t>
            </w:r>
          </w:p>
        </w:tc>
        <w:tc>
          <w:tcPr>
            <w:tcW w:w="3060" w:type="dxa"/>
          </w:tcPr>
          <w:p w14:paraId="2775451B" w14:textId="1B150C0E" w:rsidR="002B2D13" w:rsidRPr="00D60069" w:rsidRDefault="00C53808" w:rsidP="00D60069">
            <w:pPr>
              <w:spacing w:after="80"/>
            </w:pPr>
            <w:r>
              <w:t>Aidhan</w:t>
            </w:r>
          </w:p>
        </w:tc>
        <w:tc>
          <w:tcPr>
            <w:tcW w:w="1854" w:type="dxa"/>
          </w:tcPr>
          <w:p w14:paraId="58E8D335" w14:textId="283BED88" w:rsidR="002B2D13" w:rsidRPr="00D60069" w:rsidRDefault="00DD12F9" w:rsidP="00D60069">
            <w:pPr>
              <w:spacing w:after="80"/>
            </w:pPr>
            <w:r>
              <w:t>1</w:t>
            </w:r>
            <w:r w:rsidR="00C53808">
              <w:t>6</w:t>
            </w:r>
            <w:r w:rsidR="00734BBF">
              <w:t>/0</w:t>
            </w:r>
            <w:r w:rsidR="00C53808">
              <w:t>4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26E6161F" w:rsidR="002B2D13" w:rsidRPr="00D60069" w:rsidRDefault="00C53808" w:rsidP="00D60069">
            <w:pPr>
              <w:pStyle w:val="ListBullet"/>
              <w:spacing w:after="80"/>
            </w:pPr>
            <w:r>
              <w:t>5.2</w:t>
            </w:r>
          </w:p>
        </w:tc>
        <w:tc>
          <w:tcPr>
            <w:tcW w:w="3060" w:type="dxa"/>
          </w:tcPr>
          <w:p w14:paraId="0E3D8CF0" w14:textId="7277966D" w:rsidR="002B2D13" w:rsidRPr="00D60069" w:rsidRDefault="00DD12F9" w:rsidP="00D60069">
            <w:pPr>
              <w:spacing w:after="80"/>
            </w:pPr>
            <w:proofErr w:type="spellStart"/>
            <w:r>
              <w:t>Zahin</w:t>
            </w:r>
            <w:proofErr w:type="spellEnd"/>
          </w:p>
        </w:tc>
        <w:tc>
          <w:tcPr>
            <w:tcW w:w="1854" w:type="dxa"/>
          </w:tcPr>
          <w:p w14:paraId="6A5488AF" w14:textId="7487EDE4" w:rsidR="002B2D13" w:rsidRPr="00D60069" w:rsidRDefault="00DD12F9" w:rsidP="00D60069">
            <w:pPr>
              <w:spacing w:after="80"/>
            </w:pPr>
            <w:r>
              <w:t>1</w:t>
            </w:r>
            <w:r w:rsidR="00C53808">
              <w:t>6</w:t>
            </w:r>
            <w:r w:rsidR="00734BBF">
              <w:t>/0</w:t>
            </w:r>
            <w:r w:rsidR="00C53808">
              <w:t>4</w:t>
            </w:r>
            <w:r w:rsidR="00734BBF">
              <w:t>/202</w:t>
            </w:r>
            <w:r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0C8C2B17" w:rsidR="002B2D13" w:rsidRPr="00D60069" w:rsidRDefault="00C53808" w:rsidP="00D60069">
            <w:pPr>
              <w:pStyle w:val="ListBullet"/>
              <w:spacing w:after="80"/>
            </w:pPr>
            <w:r>
              <w:t>3.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2332265" w14:textId="7E4A841C" w:rsidR="002B2D13" w:rsidRPr="00D60069" w:rsidRDefault="00C53808" w:rsidP="00D60069">
            <w:pPr>
              <w:spacing w:after="80"/>
            </w:pPr>
            <w:r>
              <w:t>Full team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EBB5C73" w14:textId="171BC6DA" w:rsidR="002B2D13" w:rsidRPr="00D60069" w:rsidRDefault="00C53808" w:rsidP="00D60069">
            <w:pPr>
              <w:spacing w:after="80"/>
            </w:pPr>
            <w:r>
              <w:t>16/04/2023</w:t>
            </w:r>
          </w:p>
        </w:tc>
      </w:tr>
      <w:tr w:rsidR="005418DF" w:rsidRPr="00D60069" w14:paraId="5089C9DB" w14:textId="77777777" w:rsidTr="34B48C33">
        <w:tc>
          <w:tcPr>
            <w:tcW w:w="5310" w:type="dxa"/>
            <w:tcMar>
              <w:bottom w:w="288" w:type="dxa"/>
            </w:tcMar>
          </w:tcPr>
          <w:p w14:paraId="0876E3A8" w14:textId="5E2D0E5B" w:rsidR="005418DF" w:rsidRDefault="005418DF" w:rsidP="00D60069">
            <w:pPr>
              <w:pStyle w:val="ListBullet"/>
            </w:pPr>
            <w:r>
              <w:t>4.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40866A4" w14:textId="05F2FBC6" w:rsidR="005418DF" w:rsidRDefault="005418DF" w:rsidP="00D60069">
            <w:r>
              <w:t xml:space="preserve">Huy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1568DC6" w14:textId="6D2E7721" w:rsidR="005418DF" w:rsidRDefault="005418DF" w:rsidP="00D60069">
            <w:r>
              <w:t>16/04/2023</w:t>
            </w:r>
          </w:p>
        </w:tc>
      </w:tr>
      <w:tr w:rsidR="005418DF" w:rsidRPr="00D60069" w14:paraId="31DC64B5" w14:textId="77777777" w:rsidTr="34B48C33">
        <w:tc>
          <w:tcPr>
            <w:tcW w:w="5310" w:type="dxa"/>
            <w:tcMar>
              <w:bottom w:w="288" w:type="dxa"/>
            </w:tcMar>
          </w:tcPr>
          <w:p w14:paraId="71700082" w14:textId="5048DEBC" w:rsidR="005418DF" w:rsidRDefault="005418DF" w:rsidP="00D60069">
            <w:pPr>
              <w:pStyle w:val="ListBullet"/>
            </w:pPr>
            <w:r>
              <w:t>5.1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0D06266" w14:textId="52402A15" w:rsidR="005418DF" w:rsidRDefault="005418DF" w:rsidP="00D60069">
            <w:proofErr w:type="spellStart"/>
            <w:r>
              <w:t>Numil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055BE7E8" w14:textId="35FDC68B" w:rsidR="005418DF" w:rsidRDefault="005418DF" w:rsidP="00D60069">
            <w:r>
              <w:t>16/04/2023</w:t>
            </w: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6CFB" w14:textId="77777777" w:rsidR="00865938" w:rsidRDefault="00865938">
      <w:pPr>
        <w:spacing w:before="0" w:after="0"/>
      </w:pPr>
      <w:r>
        <w:separator/>
      </w:r>
    </w:p>
  </w:endnote>
  <w:endnote w:type="continuationSeparator" w:id="0">
    <w:p w14:paraId="06D34BD8" w14:textId="77777777" w:rsidR="00865938" w:rsidRDefault="00865938">
      <w:pPr>
        <w:spacing w:before="0" w:after="0"/>
      </w:pPr>
      <w:r>
        <w:continuationSeparator/>
      </w:r>
    </w:p>
  </w:endnote>
  <w:endnote w:type="continuationNotice" w:id="1">
    <w:p w14:paraId="7B805864" w14:textId="77777777" w:rsidR="00865938" w:rsidRDefault="0086593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974A" w14:textId="77777777" w:rsidR="00865938" w:rsidRDefault="00865938">
      <w:pPr>
        <w:spacing w:before="0" w:after="0"/>
      </w:pPr>
      <w:r>
        <w:separator/>
      </w:r>
    </w:p>
  </w:footnote>
  <w:footnote w:type="continuationSeparator" w:id="0">
    <w:p w14:paraId="167F998C" w14:textId="77777777" w:rsidR="00865938" w:rsidRDefault="00865938">
      <w:pPr>
        <w:spacing w:before="0" w:after="0"/>
      </w:pPr>
      <w:r>
        <w:continuationSeparator/>
      </w:r>
    </w:p>
  </w:footnote>
  <w:footnote w:type="continuationNotice" w:id="1">
    <w:p w14:paraId="7C39C14E" w14:textId="77777777" w:rsidR="00865938" w:rsidRDefault="00865938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8F2189"/>
    <w:multiLevelType w:val="hybridMultilevel"/>
    <w:tmpl w:val="1C38082E"/>
    <w:lvl w:ilvl="0" w:tplc="4C9A44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17E4E"/>
    <w:multiLevelType w:val="hybridMultilevel"/>
    <w:tmpl w:val="7DFE19DC"/>
    <w:lvl w:ilvl="0" w:tplc="DF5456D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97952"/>
    <w:multiLevelType w:val="hybridMultilevel"/>
    <w:tmpl w:val="96584A7E"/>
    <w:lvl w:ilvl="0" w:tplc="2CF875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8541212">
    <w:abstractNumId w:val="17"/>
  </w:num>
  <w:num w:numId="2" w16cid:durableId="2041515461">
    <w:abstractNumId w:val="14"/>
  </w:num>
  <w:num w:numId="3" w16cid:durableId="1345673419">
    <w:abstractNumId w:val="7"/>
  </w:num>
  <w:num w:numId="4" w16cid:durableId="1257055479">
    <w:abstractNumId w:val="10"/>
  </w:num>
  <w:num w:numId="5" w16cid:durableId="991101430">
    <w:abstractNumId w:val="3"/>
  </w:num>
  <w:num w:numId="6" w16cid:durableId="1461917035">
    <w:abstractNumId w:val="12"/>
  </w:num>
  <w:num w:numId="7" w16cid:durableId="1304771054">
    <w:abstractNumId w:val="19"/>
  </w:num>
  <w:num w:numId="8" w16cid:durableId="395669624">
    <w:abstractNumId w:val="20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5"/>
  </w:num>
  <w:num w:numId="14" w16cid:durableId="1131021043">
    <w:abstractNumId w:val="16"/>
  </w:num>
  <w:num w:numId="15" w16cid:durableId="1513952990">
    <w:abstractNumId w:val="8"/>
  </w:num>
  <w:num w:numId="16" w16cid:durableId="1997951148">
    <w:abstractNumId w:val="6"/>
  </w:num>
  <w:num w:numId="17" w16cid:durableId="253780323">
    <w:abstractNumId w:val="9"/>
  </w:num>
  <w:num w:numId="18" w16cid:durableId="1319915677">
    <w:abstractNumId w:val="18"/>
  </w:num>
  <w:num w:numId="19" w16cid:durableId="1456172940">
    <w:abstractNumId w:val="4"/>
  </w:num>
  <w:num w:numId="20" w16cid:durableId="486408227">
    <w:abstractNumId w:val="11"/>
  </w:num>
  <w:num w:numId="21" w16cid:durableId="849877237">
    <w:abstractNumId w:val="2"/>
  </w:num>
  <w:num w:numId="22" w16cid:durableId="925772756">
    <w:abstractNumId w:val="13"/>
  </w:num>
  <w:num w:numId="23" w16cid:durableId="2078626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142B44"/>
    <w:rsid w:val="001825E0"/>
    <w:rsid w:val="001E0877"/>
    <w:rsid w:val="00256263"/>
    <w:rsid w:val="00290811"/>
    <w:rsid w:val="002B2D13"/>
    <w:rsid w:val="002B49DF"/>
    <w:rsid w:val="0032396A"/>
    <w:rsid w:val="0034721D"/>
    <w:rsid w:val="00387F15"/>
    <w:rsid w:val="00390CCA"/>
    <w:rsid w:val="003970A6"/>
    <w:rsid w:val="003B5991"/>
    <w:rsid w:val="003D5BF7"/>
    <w:rsid w:val="003F257D"/>
    <w:rsid w:val="004A7D08"/>
    <w:rsid w:val="004C7EE0"/>
    <w:rsid w:val="005418DF"/>
    <w:rsid w:val="005767A7"/>
    <w:rsid w:val="005961D7"/>
    <w:rsid w:val="005A7328"/>
    <w:rsid w:val="005E3D6B"/>
    <w:rsid w:val="00613387"/>
    <w:rsid w:val="00614F4F"/>
    <w:rsid w:val="006344A8"/>
    <w:rsid w:val="00641580"/>
    <w:rsid w:val="00642978"/>
    <w:rsid w:val="00660EF4"/>
    <w:rsid w:val="00693249"/>
    <w:rsid w:val="006F587D"/>
    <w:rsid w:val="00731928"/>
    <w:rsid w:val="00734BBF"/>
    <w:rsid w:val="00734EEC"/>
    <w:rsid w:val="007E4BD6"/>
    <w:rsid w:val="007F04FA"/>
    <w:rsid w:val="00865938"/>
    <w:rsid w:val="009B4FE9"/>
    <w:rsid w:val="009D6F2A"/>
    <w:rsid w:val="00B16EBA"/>
    <w:rsid w:val="00B774B7"/>
    <w:rsid w:val="00B92D34"/>
    <w:rsid w:val="00BF4763"/>
    <w:rsid w:val="00C01131"/>
    <w:rsid w:val="00C114C5"/>
    <w:rsid w:val="00C14CEA"/>
    <w:rsid w:val="00C53808"/>
    <w:rsid w:val="00C7565D"/>
    <w:rsid w:val="00CB11C9"/>
    <w:rsid w:val="00CD2C71"/>
    <w:rsid w:val="00CE3CAD"/>
    <w:rsid w:val="00D17AF6"/>
    <w:rsid w:val="00D60069"/>
    <w:rsid w:val="00D62E01"/>
    <w:rsid w:val="00D661EE"/>
    <w:rsid w:val="00DD12F9"/>
    <w:rsid w:val="00E048B4"/>
    <w:rsid w:val="00E13C5F"/>
    <w:rsid w:val="00E657E1"/>
    <w:rsid w:val="00EB670E"/>
    <w:rsid w:val="00ED6305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3B6DAD"/>
    <w:rsid w:val="006970CB"/>
    <w:rsid w:val="009A41DB"/>
    <w:rsid w:val="00CB11C9"/>
    <w:rsid w:val="00CB7C9D"/>
    <w:rsid w:val="00D13BA7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2023-04-13T06:06:00Z</dcterms:created>
  <dcterms:modified xsi:type="dcterms:W3CDTF">2023-04-23T10:18:00Z</dcterms:modified>
  <cp:version/>
</cp:coreProperties>
</file>