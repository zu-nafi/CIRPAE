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2B2D13" w:rsidRPr="00D60069" w14:paraId="78E2A2E8" w14:textId="77777777" w:rsidTr="16462C3F">
        <w:tc>
          <w:tcPr>
            <w:tcW w:w="7650" w:type="dxa"/>
          </w:tcPr>
          <w:p w14:paraId="19E97CBC" w14:textId="4E1F3CE9" w:rsidR="002B2D13" w:rsidRPr="00D60069" w:rsidRDefault="00613387">
            <w:pPr>
              <w:pStyle w:val="Title"/>
            </w:pPr>
            <w:r>
              <w:t>CIRPAE</w:t>
            </w:r>
            <w:r w:rsidR="00C53808">
              <w:t xml:space="preserve"> </w:t>
            </w:r>
            <w:r w:rsidR="006F587D">
              <w:t>Team Meeting</w:t>
            </w:r>
          </w:p>
        </w:tc>
        <w:tc>
          <w:tcPr>
            <w:tcW w:w="2574" w:type="dxa"/>
            <w:vAlign w:val="bottom"/>
          </w:tcPr>
          <w:p w14:paraId="2D630806" w14:textId="47562E06" w:rsidR="00D62E01" w:rsidRPr="00D60069" w:rsidRDefault="00C7565D" w:rsidP="006F587D">
            <w:pPr>
              <w:pStyle w:val="Heading3"/>
              <w:ind w:right="95"/>
            </w:pPr>
            <w:r>
              <w:t>April 13</w:t>
            </w:r>
            <w:r w:rsidR="00E13C5F">
              <w:rPr>
                <w:vertAlign w:val="superscript"/>
              </w:rPr>
              <w:t>th</w:t>
            </w:r>
            <w:r w:rsidR="00D62E01">
              <w:t>, 202</w:t>
            </w:r>
            <w:r w:rsidR="00DD12F9">
              <w:t>3</w:t>
            </w:r>
          </w:p>
          <w:p w14:paraId="4B378BD8" w14:textId="64178A09" w:rsidR="00D62E01" w:rsidRPr="00D60069" w:rsidRDefault="00C7565D">
            <w:pPr>
              <w:pStyle w:val="Heading3"/>
            </w:pPr>
            <w:r>
              <w:t>3</w:t>
            </w:r>
            <w:r w:rsidR="00614F4F">
              <w:t>:</w:t>
            </w:r>
            <w:r w:rsidR="00DD12F9">
              <w:t>30A</w:t>
            </w:r>
            <w:r w:rsidR="00D62E01">
              <w:t xml:space="preserve">M – </w:t>
            </w:r>
            <w:r w:rsidR="00C53808">
              <w:t>4</w:t>
            </w:r>
            <w:r w:rsidR="00D62E01">
              <w:t>:</w:t>
            </w:r>
            <w:r w:rsidR="00C53808">
              <w:t>00PM</w:t>
            </w:r>
          </w:p>
          <w:p w14:paraId="2CFCCA1E" w14:textId="0C5046DF" w:rsidR="002B2D13" w:rsidRPr="00D60069" w:rsidRDefault="006F587D" w:rsidP="00D62E01">
            <w:pPr>
              <w:pStyle w:val="Heading3"/>
            </w:pPr>
            <w:r>
              <w:t>Swinbur</w:t>
            </w:r>
            <w:r w:rsidR="00D62E01">
              <w:t>ne</w:t>
            </w:r>
            <w:r>
              <w:t xml:space="preserve">: </w:t>
            </w:r>
            <w:r w:rsidR="00DD12F9">
              <w:t>ONLINE, MICROSOFT TEAMS</w:t>
            </w:r>
          </w:p>
          <w:p w14:paraId="12A076B8" w14:textId="77777777" w:rsidR="12A076B8" w:rsidRDefault="12A076B8"/>
        </w:tc>
      </w:tr>
    </w:tbl>
    <w:tbl>
      <w:tblPr>
        <w:tblStyle w:val="PlainTable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1946"/>
        <w:gridCol w:w="3184"/>
        <w:gridCol w:w="1779"/>
        <w:gridCol w:w="3315"/>
      </w:tblGrid>
      <w:tr w:rsidR="002B2D13" w:rsidRPr="00D60069" w14:paraId="42D485BB" w14:textId="77777777" w:rsidTr="34B48C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834805806"/>
            <w:placeholder>
              <w:docPart w:val="413DC03C875A4446BA2A43DB2F8ABC78"/>
            </w:placeholder>
            <w:temporary/>
            <w:showingPlcHdr/>
            <w15:appearance w15:val="hidden"/>
          </w:sdtPr>
          <w:sdtContent>
            <w:tc>
              <w:tcPr>
                <w:tcW w:w="1946" w:type="dxa"/>
                <w:tcMar>
                  <w:top w:w="144" w:type="dxa"/>
                </w:tcMar>
              </w:tcPr>
              <w:p w14:paraId="29909F76" w14:textId="77777777" w:rsidR="002B2D13" w:rsidRPr="00D60069" w:rsidRDefault="006344A8" w:rsidP="00D60069">
                <w:pPr>
                  <w:pStyle w:val="Heading2"/>
                  <w:spacing w:after="80"/>
                </w:pPr>
                <w:r w:rsidRPr="00D60069">
                  <w:t>Meeting called by:</w:t>
                </w:r>
              </w:p>
            </w:tc>
          </w:sdtContent>
        </w:sdt>
        <w:tc>
          <w:tcPr>
            <w:tcW w:w="3184" w:type="dxa"/>
            <w:tcMar>
              <w:top w:w="144" w:type="dxa"/>
            </w:tcMar>
          </w:tcPr>
          <w:p w14:paraId="2C422B0A" w14:textId="582030EB" w:rsidR="002B2D13" w:rsidRPr="00D60069" w:rsidRDefault="00D17AF6" w:rsidP="00D60069">
            <w:pPr>
              <w:spacing w:after="80"/>
            </w:pPr>
            <w:r>
              <w:t>Aidhan</w:t>
            </w:r>
          </w:p>
        </w:tc>
        <w:tc>
          <w:tcPr>
            <w:tcW w:w="1779" w:type="dxa"/>
            <w:tcMar>
              <w:top w:w="144" w:type="dxa"/>
            </w:tcMar>
          </w:tcPr>
          <w:p w14:paraId="0179E8D1" w14:textId="77777777" w:rsidR="002B2D13" w:rsidRPr="00D60069" w:rsidRDefault="00000000" w:rsidP="00D60069">
            <w:pPr>
              <w:pStyle w:val="Heading2"/>
              <w:spacing w:after="80"/>
            </w:pPr>
            <w:sdt>
              <w:sdtPr>
                <w:id w:val="-442851289"/>
                <w:placeholder>
                  <w:docPart w:val="979CAD0CBAE54026BC8057848DC958E6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14:paraId="3CE546A9" w14:textId="7BBE0049" w:rsidR="002B2D13" w:rsidRPr="00D60069" w:rsidRDefault="00C7565D" w:rsidP="00D60069">
            <w:pPr>
              <w:spacing w:after="80"/>
            </w:pPr>
            <w:r>
              <w:t>Supervisor</w:t>
            </w:r>
          </w:p>
        </w:tc>
      </w:tr>
      <w:tr w:rsidR="002B2D13" w:rsidRPr="00D60069" w14:paraId="56B9DAC0" w14:textId="77777777" w:rsidTr="34B48C33">
        <w:tc>
          <w:tcPr>
            <w:tcW w:w="1946" w:type="dxa"/>
          </w:tcPr>
          <w:p w14:paraId="6E1B2F0C" w14:textId="55EEE35A" w:rsidR="002B2D13" w:rsidRPr="00D60069" w:rsidRDefault="00390CCA" w:rsidP="00D60069">
            <w:pPr>
              <w:pStyle w:val="Heading2"/>
              <w:spacing w:after="80"/>
            </w:pPr>
            <w:r>
              <w:t>Chair:</w:t>
            </w:r>
          </w:p>
        </w:tc>
        <w:tc>
          <w:tcPr>
            <w:tcW w:w="3184" w:type="dxa"/>
          </w:tcPr>
          <w:p w14:paraId="23E8D094" w14:textId="5F0151C0" w:rsidR="002B2D13" w:rsidRPr="00D60069" w:rsidRDefault="006F587D" w:rsidP="00D60069">
            <w:pPr>
              <w:spacing w:after="80"/>
            </w:pPr>
            <w:r>
              <w:t>Aidhan</w:t>
            </w:r>
          </w:p>
        </w:tc>
        <w:tc>
          <w:tcPr>
            <w:tcW w:w="1779" w:type="dxa"/>
          </w:tcPr>
          <w:p w14:paraId="359682ED" w14:textId="77777777" w:rsidR="002B2D13" w:rsidRPr="00D60069" w:rsidRDefault="00000000" w:rsidP="00D60069">
            <w:pPr>
              <w:pStyle w:val="Heading2"/>
              <w:spacing w:after="80"/>
            </w:pPr>
            <w:sdt>
              <w:sdtPr>
                <w:id w:val="795647141"/>
                <w:placeholder>
                  <w:docPart w:val="BCEEDBB02D424EB686B982E1C4F9C1E4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Note taker:</w:t>
                </w:r>
              </w:sdtContent>
            </w:sdt>
          </w:p>
        </w:tc>
        <w:tc>
          <w:tcPr>
            <w:tcW w:w="3315" w:type="dxa"/>
          </w:tcPr>
          <w:p w14:paraId="6A298AAC" w14:textId="12C94CB1" w:rsidR="002B2D13" w:rsidRPr="00D60069" w:rsidRDefault="00C7565D" w:rsidP="00D60069">
            <w:pPr>
              <w:spacing w:after="80"/>
            </w:pPr>
            <w:r>
              <w:t>Aidhan</w:t>
            </w: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2347"/>
        <w:gridCol w:w="7877"/>
      </w:tblGrid>
      <w:tr w:rsidR="00693249" w:rsidRPr="00C114C5" w14:paraId="56FE8496" w14:textId="77777777" w:rsidTr="12A076B8">
        <w:tc>
          <w:tcPr>
            <w:tcW w:w="4239" w:type="dxa"/>
            <w:tcMar>
              <w:top w:w="144" w:type="dxa"/>
            </w:tcMar>
          </w:tcPr>
          <w:p w14:paraId="676624B4" w14:textId="77777777" w:rsidR="002B2D13" w:rsidRPr="00D60069" w:rsidRDefault="00000000">
            <w:pPr>
              <w:pStyle w:val="Heading2"/>
            </w:pPr>
            <w:sdt>
              <w:sdtPr>
                <w:id w:val="1643469904"/>
                <w:placeholder>
                  <w:docPart w:val="1367839D268F42A6AC01C651E672309E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Attendees:</w:t>
                </w:r>
              </w:sdtContent>
            </w:sdt>
          </w:p>
        </w:tc>
        <w:tc>
          <w:tcPr>
            <w:tcW w:w="17649" w:type="dxa"/>
            <w:tcMar>
              <w:top w:w="144" w:type="dxa"/>
            </w:tcMar>
          </w:tcPr>
          <w:p w14:paraId="549AF038" w14:textId="16E8ED2F" w:rsidR="002B2D13" w:rsidRPr="00C114C5" w:rsidRDefault="006F587D" w:rsidP="00D62E01">
            <w:r w:rsidRPr="00C114C5">
              <w:t>Aidhan</w:t>
            </w:r>
            <w:r w:rsidR="00D62E01" w:rsidRPr="00C114C5">
              <w:t>,</w:t>
            </w:r>
            <w:r w:rsidRPr="00C114C5">
              <w:t xml:space="preserve"> </w:t>
            </w:r>
            <w:r w:rsidR="00E657E1">
              <w:t>Thomas</w:t>
            </w:r>
            <w:r w:rsidR="00D62E01" w:rsidRPr="00C114C5">
              <w:t>,</w:t>
            </w:r>
            <w:r w:rsidRPr="00C114C5">
              <w:t xml:space="preserve"> </w:t>
            </w:r>
            <w:r w:rsidR="00E657E1">
              <w:t>Huy</w:t>
            </w:r>
            <w:r w:rsidR="00D62E01" w:rsidRPr="00C114C5">
              <w:t>,</w:t>
            </w:r>
            <w:r w:rsidRPr="00C114C5">
              <w:t xml:space="preserve"> </w:t>
            </w:r>
            <w:r w:rsidR="00E657E1">
              <w:t>Numil</w:t>
            </w:r>
            <w:r w:rsidRPr="00C114C5">
              <w:t xml:space="preserve">, </w:t>
            </w:r>
            <w:r w:rsidR="00E657E1">
              <w:t>Habib</w:t>
            </w:r>
            <w:r w:rsidRPr="00C114C5">
              <w:t>,</w:t>
            </w:r>
            <w:r w:rsidR="00E657E1">
              <w:t xml:space="preserve"> Zahin,</w:t>
            </w:r>
            <w:r w:rsidRPr="00C114C5">
              <w:t xml:space="preserve"> </w:t>
            </w:r>
            <w:r w:rsidR="00C7565D">
              <w:t>Naveed Ali</w:t>
            </w:r>
            <w:r w:rsidR="00C114C5" w:rsidRPr="00C114C5">
              <w:t>(</w:t>
            </w:r>
            <w:r w:rsidR="00693249">
              <w:t>Client</w:t>
            </w:r>
            <w:r w:rsidR="00C114C5" w:rsidRPr="00C114C5">
              <w:t>)</w:t>
            </w:r>
          </w:p>
        </w:tc>
      </w:tr>
      <w:tr w:rsidR="00693249" w:rsidRPr="00D60069" w14:paraId="2E18C726" w14:textId="77777777" w:rsidTr="12A076B8">
        <w:tc>
          <w:tcPr>
            <w:tcW w:w="4239" w:type="dxa"/>
          </w:tcPr>
          <w:p w14:paraId="7D314C13" w14:textId="1086A7F8" w:rsidR="002B2D13" w:rsidRPr="00D60069" w:rsidRDefault="00390CCA">
            <w:pPr>
              <w:pStyle w:val="Heading2"/>
            </w:pPr>
            <w:r>
              <w:t>Apologies</w:t>
            </w:r>
          </w:p>
        </w:tc>
        <w:tc>
          <w:tcPr>
            <w:tcW w:w="17649" w:type="dxa"/>
          </w:tcPr>
          <w:p w14:paraId="67407015" w14:textId="531AE842" w:rsidR="002B2D13" w:rsidRPr="00D60069" w:rsidRDefault="12A076B8">
            <w:r>
              <w:t>None</w:t>
            </w:r>
          </w:p>
        </w:tc>
      </w:tr>
    </w:tbl>
    <w:sdt>
      <w:sdtPr>
        <w:id w:val="-2901889"/>
        <w:placeholder>
          <w:docPart w:val="A15CB5CC8C6B4B4DA0F823A4AE47F0AC"/>
        </w:placeholder>
        <w:temporary/>
        <w:showingPlcHdr/>
        <w15:appearance w15:val="hidden"/>
      </w:sdtPr>
      <w:sdtContent>
        <w:p w14:paraId="4A9EB045" w14:textId="77777777" w:rsidR="002B2D13" w:rsidRPr="00D60069" w:rsidRDefault="006344A8">
          <w:pPr>
            <w:pStyle w:val="Heading1"/>
          </w:pPr>
          <w:r w:rsidRPr="00D60069"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D60069" w14:paraId="77D3A87F" w14:textId="77777777" w:rsidTr="34B48C33">
        <w:tc>
          <w:tcPr>
            <w:tcW w:w="1620" w:type="dxa"/>
          </w:tcPr>
          <w:bookmarkStart w:id="0" w:name="MinuteItems"/>
          <w:bookmarkStart w:id="1" w:name="MinuteTopicSection"/>
          <w:bookmarkEnd w:id="0"/>
          <w:p w14:paraId="44DD1D89" w14:textId="77777777" w:rsidR="002B2D13" w:rsidRPr="00D60069" w:rsidRDefault="00000000">
            <w:pPr>
              <w:pStyle w:val="Heading2"/>
            </w:pPr>
            <w:sdt>
              <w:sdtPr>
                <w:id w:val="90904773"/>
                <w:placeholder>
                  <w:docPart w:val="EB99970B1F514EDEA44F56FE3BE158E0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14:paraId="71C2DBC5" w14:textId="69B8FAD9" w:rsidR="002B2D13" w:rsidRPr="00D60069" w:rsidRDefault="00613387">
            <w:r>
              <w:t xml:space="preserve">Evaluate System Requirements Specification </w:t>
            </w:r>
          </w:p>
        </w:tc>
        <w:tc>
          <w:tcPr>
            <w:tcW w:w="1324" w:type="dxa"/>
          </w:tcPr>
          <w:p w14:paraId="5B760DF3" w14:textId="77777777" w:rsidR="002B2D13" w:rsidRPr="00D60069" w:rsidRDefault="00000000">
            <w:pPr>
              <w:pStyle w:val="Heading2"/>
            </w:pPr>
            <w:sdt>
              <w:sdtPr>
                <w:id w:val="1737199064"/>
                <w:placeholder>
                  <w:docPart w:val="A2F3A286A1D94AD98B87156CAB36B3A2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14:paraId="5B020701" w14:textId="539F1DC6" w:rsidR="002B2D13" w:rsidRPr="00D60069" w:rsidRDefault="00E657E1">
            <w:r>
              <w:t>Aidhan</w:t>
            </w:r>
          </w:p>
        </w:tc>
      </w:tr>
    </w:tbl>
    <w:p w14:paraId="5416CAE4" w14:textId="2B6EE4F3" w:rsidR="0032396A" w:rsidRDefault="00000000">
      <w:pPr>
        <w:pStyle w:val="Heading4"/>
      </w:pPr>
      <w:sdt>
        <w:sdtPr>
          <w:id w:val="-391195506"/>
          <w:placeholder>
            <w:docPart w:val="C94703CBB3A040BE83F83B4CBB450D2D"/>
          </w:placeholder>
          <w:temporary/>
          <w:showingPlcHdr/>
          <w15:appearance w15:val="hidden"/>
        </w:sdtPr>
        <w:sdtContent>
          <w:r w:rsidR="006344A8" w:rsidRPr="00D60069">
            <w:t>Discussion:</w:t>
          </w:r>
        </w:sdtContent>
      </w:sdt>
      <w:r w:rsidR="00614F4F">
        <w:t xml:space="preserve"> </w:t>
      </w:r>
    </w:p>
    <w:p w14:paraId="726E8D3C" w14:textId="761774E0" w:rsidR="0032396A" w:rsidRDefault="003B5991" w:rsidP="003B5991">
      <w:pPr>
        <w:pStyle w:val="Heading4"/>
        <w:numPr>
          <w:ilvl w:val="0"/>
          <w:numId w:val="23"/>
        </w:numPr>
        <w:rPr>
          <w:b w:val="0"/>
          <w:bCs/>
        </w:rPr>
      </w:pPr>
      <w:r>
        <w:rPr>
          <w:b w:val="0"/>
          <w:bCs/>
        </w:rPr>
        <w:t>Review of 1.1</w:t>
      </w:r>
    </w:p>
    <w:p w14:paraId="7CEBAE02" w14:textId="0321E1C3" w:rsidR="00C53808" w:rsidRDefault="00C53808" w:rsidP="00C53808">
      <w:pPr>
        <w:pStyle w:val="Heading4"/>
        <w:numPr>
          <w:ilvl w:val="1"/>
          <w:numId w:val="23"/>
        </w:numPr>
        <w:rPr>
          <w:b w:val="0"/>
          <w:bCs/>
        </w:rPr>
      </w:pPr>
      <w:r>
        <w:rPr>
          <w:b w:val="0"/>
          <w:bCs/>
        </w:rPr>
        <w:t>Outline of 1.1, size? Description?</w:t>
      </w:r>
    </w:p>
    <w:p w14:paraId="504D130C" w14:textId="73832EE7" w:rsidR="003B5991" w:rsidRDefault="003B5991" w:rsidP="003B5991">
      <w:pPr>
        <w:pStyle w:val="Heading4"/>
        <w:numPr>
          <w:ilvl w:val="0"/>
          <w:numId w:val="23"/>
        </w:numPr>
        <w:rPr>
          <w:b w:val="0"/>
          <w:bCs/>
        </w:rPr>
      </w:pPr>
      <w:r>
        <w:rPr>
          <w:b w:val="0"/>
          <w:bCs/>
        </w:rPr>
        <w:t>Review of 2-3</w:t>
      </w:r>
    </w:p>
    <w:p w14:paraId="37DF0A9E" w14:textId="267FF643" w:rsidR="00C53808" w:rsidRPr="005418DF" w:rsidRDefault="005418DF" w:rsidP="005418DF">
      <w:pPr>
        <w:pStyle w:val="Heading4"/>
        <w:numPr>
          <w:ilvl w:val="1"/>
          <w:numId w:val="23"/>
        </w:numPr>
        <w:rPr>
          <w:b w:val="0"/>
          <w:bCs/>
        </w:rPr>
      </w:pPr>
      <w:r>
        <w:rPr>
          <w:b w:val="0"/>
          <w:bCs/>
        </w:rPr>
        <w:t>Anything to add? Size? More functions?</w:t>
      </w:r>
    </w:p>
    <w:p w14:paraId="277CF2C5" w14:textId="77777777" w:rsidR="002B2D13" w:rsidRPr="00D60069" w:rsidRDefault="00000000">
      <w:pPr>
        <w:pStyle w:val="Heading4"/>
      </w:pPr>
      <w:sdt>
        <w:sdtPr>
          <w:id w:val="1574465788"/>
          <w:placeholder>
            <w:docPart w:val="24DE38FB9489403293788DBCF669AD48"/>
          </w:placeholder>
          <w:temporary/>
          <w:showingPlcHdr/>
          <w15:appearance w15:val="hidden"/>
        </w:sdtPr>
        <w:sdtContent>
          <w:r w:rsidR="006344A8" w:rsidRPr="00D60069">
            <w:t>Conclusions:</w:t>
          </w:r>
        </w:sdtContent>
      </w:sdt>
    </w:p>
    <w:p w14:paraId="3B67369F" w14:textId="4B016794" w:rsidR="00DD12F9" w:rsidRDefault="00613387" w:rsidP="00613387">
      <w:pPr>
        <w:pStyle w:val="ListParagraph"/>
        <w:numPr>
          <w:ilvl w:val="0"/>
          <w:numId w:val="22"/>
        </w:numPr>
      </w:pPr>
      <w:r>
        <w:t>Alter 1.1 to be much longer, 1 or two extra sentences.</w:t>
      </w:r>
    </w:p>
    <w:p w14:paraId="0FEF6772" w14:textId="76EE7A98" w:rsidR="00613387" w:rsidRDefault="00613387" w:rsidP="00613387">
      <w:pPr>
        <w:pStyle w:val="ListParagraph"/>
        <w:numPr>
          <w:ilvl w:val="0"/>
          <w:numId w:val="22"/>
        </w:numPr>
      </w:pPr>
      <w:r>
        <w:t xml:space="preserve">1.2 is to be segregated into two paragraphs to provide easier readability. </w:t>
      </w:r>
    </w:p>
    <w:p w14:paraId="35E20DE2" w14:textId="7561D1BE" w:rsidR="00613387" w:rsidRDefault="00613387" w:rsidP="00613387">
      <w:pPr>
        <w:pStyle w:val="ListParagraph"/>
        <w:numPr>
          <w:ilvl w:val="1"/>
          <w:numId w:val="22"/>
        </w:numPr>
      </w:pPr>
      <w:r>
        <w:t>Explain the benefits of using such a model in solving the problem.</w:t>
      </w:r>
    </w:p>
    <w:p w14:paraId="096CC05E" w14:textId="150BDC40" w:rsidR="00613387" w:rsidRDefault="00613387" w:rsidP="00613387">
      <w:pPr>
        <w:pStyle w:val="ListParagraph"/>
        <w:numPr>
          <w:ilvl w:val="0"/>
          <w:numId w:val="22"/>
        </w:numPr>
      </w:pPr>
      <w:r>
        <w:t xml:space="preserve">2.1 Add more features to the </w:t>
      </w:r>
      <w:r w:rsidR="00C53808">
        <w:t>list.</w:t>
      </w:r>
    </w:p>
    <w:p w14:paraId="59CC9658" w14:textId="18EC02FF" w:rsidR="00613387" w:rsidRDefault="00613387" w:rsidP="00613387">
      <w:pPr>
        <w:pStyle w:val="ListParagraph"/>
        <w:numPr>
          <w:ilvl w:val="0"/>
          <w:numId w:val="22"/>
        </w:numPr>
      </w:pPr>
      <w:r>
        <w:t>2.2 Segregate the Hardware requirements and Software requirements to allow easier read.</w:t>
      </w:r>
    </w:p>
    <w:p w14:paraId="313B9E7E" w14:textId="05852D49" w:rsidR="00613387" w:rsidRDefault="00613387" w:rsidP="00613387">
      <w:pPr>
        <w:pStyle w:val="ListParagraph"/>
        <w:numPr>
          <w:ilvl w:val="0"/>
          <w:numId w:val="22"/>
        </w:numPr>
      </w:pPr>
      <w:r>
        <w:t>3. More functional requirements are needed and are needed to be far more articulate and described to allow a third party to also complete the product as if they were us.</w:t>
      </w:r>
    </w:p>
    <w:p w14:paraId="61270490" w14:textId="2462BA48" w:rsidR="00613387" w:rsidRDefault="003B5991" w:rsidP="00613387">
      <w:pPr>
        <w:pStyle w:val="ListParagraph"/>
        <w:numPr>
          <w:ilvl w:val="0"/>
          <w:numId w:val="22"/>
        </w:numPr>
      </w:pPr>
      <w:r>
        <w:t>5.1 Add a context diagram to allow easier explanation of flow of program.</w:t>
      </w:r>
    </w:p>
    <w:p w14:paraId="7A912941" w14:textId="030D4D22" w:rsidR="003B5991" w:rsidRDefault="003B5991" w:rsidP="00613387">
      <w:pPr>
        <w:pStyle w:val="ListParagraph"/>
        <w:numPr>
          <w:ilvl w:val="0"/>
          <w:numId w:val="22"/>
        </w:numPr>
      </w:pPr>
      <w:r>
        <w:t>5.2 briefly draw a GUI to showcase how a user may access the ChatGPT</w:t>
      </w:r>
      <w:r w:rsidR="00C53808">
        <w:t>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660EF4" w14:paraId="0621BF05" w14:textId="77777777" w:rsidTr="34B48C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0F4284C5" w14:textId="2EEA2252" w:rsidR="002B2D13" w:rsidRPr="00660EF4" w:rsidRDefault="00000000" w:rsidP="00660EF4">
            <w:sdt>
              <w:sdtPr>
                <w:id w:val="-1717032099"/>
                <w:placeholder>
                  <w:docPart w:val="48C644F8DA4D44CE8B0C0CF0233ED5EF"/>
                </w:placeholder>
                <w:temporary/>
                <w:showingPlcHdr/>
                <w15:appearance w15:val="hidden"/>
              </w:sdtPr>
              <w:sdtContent>
                <w:r w:rsidR="006344A8" w:rsidRPr="00660EF4"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05EC343D" w14:textId="77777777" w:rsidR="002B2D13" w:rsidRPr="00660EF4" w:rsidRDefault="00000000" w:rsidP="00660EF4">
            <w:sdt>
              <w:sdtPr>
                <w:id w:val="-319821758"/>
                <w:placeholder>
                  <w:docPart w:val="8F01C8CF61884F2EBBA694C19D4056A8"/>
                </w:placeholder>
                <w:temporary/>
                <w:showingPlcHdr/>
                <w15:appearance w15:val="hidden"/>
              </w:sdtPr>
              <w:sdtContent>
                <w:r w:rsidR="006344A8" w:rsidRPr="00660EF4"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519CC440" w14:textId="77777777" w:rsidR="002B2D13" w:rsidRPr="00660EF4" w:rsidRDefault="00000000" w:rsidP="00660EF4">
            <w:sdt>
              <w:sdtPr>
                <w:id w:val="433413345"/>
                <w:placeholder>
                  <w:docPart w:val="121E01D8D3A94410811782150C1BD321"/>
                </w:placeholder>
                <w:temporary/>
                <w:showingPlcHdr/>
                <w15:appearance w15:val="hidden"/>
              </w:sdtPr>
              <w:sdtContent>
                <w:r w:rsidR="006344A8" w:rsidRPr="00660EF4">
                  <w:t>Deadline</w:t>
                </w:r>
              </w:sdtContent>
            </w:sdt>
          </w:p>
        </w:tc>
      </w:tr>
      <w:tr w:rsidR="002B2D13" w:rsidRPr="00D60069" w14:paraId="76FB6D25" w14:textId="77777777" w:rsidTr="34B48C33">
        <w:tc>
          <w:tcPr>
            <w:tcW w:w="5310" w:type="dxa"/>
          </w:tcPr>
          <w:p w14:paraId="57A9C848" w14:textId="7889EF17" w:rsidR="002B2D13" w:rsidRPr="00D60069" w:rsidRDefault="00C53808" w:rsidP="00D60069">
            <w:pPr>
              <w:pStyle w:val="ListBullet"/>
              <w:spacing w:after="80"/>
            </w:pPr>
            <w:r>
              <w:t>1.1-</w:t>
            </w:r>
            <w:r w:rsidR="005418DF">
              <w:t>1.2(Aidhan) 2.1-2.2(Habib)</w:t>
            </w:r>
          </w:p>
        </w:tc>
        <w:tc>
          <w:tcPr>
            <w:tcW w:w="3060" w:type="dxa"/>
          </w:tcPr>
          <w:p w14:paraId="2775451B" w14:textId="1B150C0E" w:rsidR="002B2D13" w:rsidRPr="00D60069" w:rsidRDefault="00C53808" w:rsidP="00D60069">
            <w:pPr>
              <w:spacing w:after="80"/>
            </w:pPr>
            <w:r>
              <w:t>Aidhan</w:t>
            </w:r>
          </w:p>
        </w:tc>
        <w:tc>
          <w:tcPr>
            <w:tcW w:w="1854" w:type="dxa"/>
          </w:tcPr>
          <w:p w14:paraId="58E8D335" w14:textId="283BED88" w:rsidR="002B2D13" w:rsidRPr="00D60069" w:rsidRDefault="00DD12F9" w:rsidP="00D60069">
            <w:pPr>
              <w:spacing w:after="80"/>
            </w:pPr>
            <w:r>
              <w:t>1</w:t>
            </w:r>
            <w:r w:rsidR="00C53808">
              <w:t>6</w:t>
            </w:r>
            <w:r w:rsidR="00734BBF">
              <w:t>/0</w:t>
            </w:r>
            <w:r w:rsidR="00C53808">
              <w:t>4</w:t>
            </w:r>
            <w:r w:rsidR="00734BBF">
              <w:t>/202</w:t>
            </w:r>
            <w:r>
              <w:t>3</w:t>
            </w:r>
          </w:p>
        </w:tc>
      </w:tr>
      <w:tr w:rsidR="002B2D13" w:rsidRPr="00D60069" w14:paraId="480C95F0" w14:textId="77777777" w:rsidTr="34B48C33">
        <w:tc>
          <w:tcPr>
            <w:tcW w:w="5310" w:type="dxa"/>
          </w:tcPr>
          <w:p w14:paraId="26971CEE" w14:textId="26E6161F" w:rsidR="002B2D13" w:rsidRPr="00D60069" w:rsidRDefault="00C53808" w:rsidP="00D60069">
            <w:pPr>
              <w:pStyle w:val="ListBullet"/>
              <w:spacing w:after="80"/>
            </w:pPr>
            <w:r>
              <w:t>5.2</w:t>
            </w:r>
          </w:p>
        </w:tc>
        <w:tc>
          <w:tcPr>
            <w:tcW w:w="3060" w:type="dxa"/>
          </w:tcPr>
          <w:p w14:paraId="0E3D8CF0" w14:textId="7277966D" w:rsidR="002B2D13" w:rsidRPr="00D60069" w:rsidRDefault="00DD12F9" w:rsidP="00D60069">
            <w:pPr>
              <w:spacing w:after="80"/>
            </w:pPr>
            <w:r>
              <w:t>Zahin</w:t>
            </w:r>
          </w:p>
        </w:tc>
        <w:tc>
          <w:tcPr>
            <w:tcW w:w="1854" w:type="dxa"/>
          </w:tcPr>
          <w:p w14:paraId="6A5488AF" w14:textId="7487EDE4" w:rsidR="002B2D13" w:rsidRPr="00D60069" w:rsidRDefault="00DD12F9" w:rsidP="00D60069">
            <w:pPr>
              <w:spacing w:after="80"/>
            </w:pPr>
            <w:r>
              <w:t>1</w:t>
            </w:r>
            <w:r w:rsidR="00C53808">
              <w:t>6</w:t>
            </w:r>
            <w:r w:rsidR="00734BBF">
              <w:t>/0</w:t>
            </w:r>
            <w:r w:rsidR="00C53808">
              <w:t>4</w:t>
            </w:r>
            <w:r w:rsidR="00734BBF">
              <w:t>/202</w:t>
            </w:r>
            <w:r>
              <w:t>3</w:t>
            </w:r>
          </w:p>
        </w:tc>
      </w:tr>
      <w:tr w:rsidR="002B2D13" w:rsidRPr="00D60069" w14:paraId="34D686DD" w14:textId="77777777" w:rsidTr="34B48C33">
        <w:tc>
          <w:tcPr>
            <w:tcW w:w="5310" w:type="dxa"/>
            <w:tcMar>
              <w:bottom w:w="288" w:type="dxa"/>
            </w:tcMar>
          </w:tcPr>
          <w:p w14:paraId="25E0F566" w14:textId="0C8C2B17" w:rsidR="002B2D13" w:rsidRPr="00D60069" w:rsidRDefault="00C53808" w:rsidP="00D60069">
            <w:pPr>
              <w:pStyle w:val="ListBullet"/>
              <w:spacing w:after="80"/>
            </w:pPr>
            <w:r>
              <w:t>3.</w:t>
            </w:r>
          </w:p>
        </w:tc>
        <w:tc>
          <w:tcPr>
            <w:tcW w:w="3060" w:type="dxa"/>
            <w:tcMar>
              <w:bottom w:w="288" w:type="dxa"/>
            </w:tcMar>
          </w:tcPr>
          <w:p w14:paraId="42332265" w14:textId="7E4A841C" w:rsidR="002B2D13" w:rsidRPr="00D60069" w:rsidRDefault="00C53808" w:rsidP="00D60069">
            <w:pPr>
              <w:spacing w:after="80"/>
            </w:pPr>
            <w:r>
              <w:t>Full team</w:t>
            </w:r>
          </w:p>
        </w:tc>
        <w:tc>
          <w:tcPr>
            <w:tcW w:w="1854" w:type="dxa"/>
            <w:tcMar>
              <w:bottom w:w="288" w:type="dxa"/>
            </w:tcMar>
          </w:tcPr>
          <w:p w14:paraId="3EBB5C73" w14:textId="171BC6DA" w:rsidR="002B2D13" w:rsidRPr="00D60069" w:rsidRDefault="00C53808" w:rsidP="00D60069">
            <w:pPr>
              <w:spacing w:after="80"/>
            </w:pPr>
            <w:r>
              <w:t>16/04/2023</w:t>
            </w:r>
          </w:p>
        </w:tc>
      </w:tr>
      <w:tr w:rsidR="005418DF" w:rsidRPr="00D60069" w14:paraId="5089C9DB" w14:textId="77777777" w:rsidTr="34B48C33">
        <w:tc>
          <w:tcPr>
            <w:tcW w:w="5310" w:type="dxa"/>
            <w:tcMar>
              <w:bottom w:w="288" w:type="dxa"/>
            </w:tcMar>
          </w:tcPr>
          <w:p w14:paraId="0876E3A8" w14:textId="5E2D0E5B" w:rsidR="005418DF" w:rsidRDefault="005418DF" w:rsidP="00D60069">
            <w:pPr>
              <w:pStyle w:val="ListBullet"/>
            </w:pPr>
            <w:r>
              <w:t>4.</w:t>
            </w:r>
          </w:p>
        </w:tc>
        <w:tc>
          <w:tcPr>
            <w:tcW w:w="3060" w:type="dxa"/>
            <w:tcMar>
              <w:bottom w:w="288" w:type="dxa"/>
            </w:tcMar>
          </w:tcPr>
          <w:p w14:paraId="540866A4" w14:textId="05F2FBC6" w:rsidR="005418DF" w:rsidRDefault="005418DF" w:rsidP="00D60069">
            <w:r>
              <w:t xml:space="preserve">Huy </w:t>
            </w:r>
          </w:p>
        </w:tc>
        <w:tc>
          <w:tcPr>
            <w:tcW w:w="1854" w:type="dxa"/>
            <w:tcMar>
              <w:bottom w:w="288" w:type="dxa"/>
            </w:tcMar>
          </w:tcPr>
          <w:p w14:paraId="61568DC6" w14:textId="6D2E7721" w:rsidR="005418DF" w:rsidRDefault="005418DF" w:rsidP="00D60069">
            <w:r>
              <w:t>16/04/2023</w:t>
            </w:r>
          </w:p>
        </w:tc>
      </w:tr>
      <w:tr w:rsidR="005418DF" w:rsidRPr="00D60069" w14:paraId="31DC64B5" w14:textId="77777777" w:rsidTr="34B48C33">
        <w:tc>
          <w:tcPr>
            <w:tcW w:w="5310" w:type="dxa"/>
            <w:tcMar>
              <w:bottom w:w="288" w:type="dxa"/>
            </w:tcMar>
          </w:tcPr>
          <w:p w14:paraId="71700082" w14:textId="5048DEBC" w:rsidR="005418DF" w:rsidRDefault="005418DF" w:rsidP="00D60069">
            <w:pPr>
              <w:pStyle w:val="ListBullet"/>
            </w:pPr>
            <w:r>
              <w:t>5.1</w:t>
            </w:r>
          </w:p>
        </w:tc>
        <w:tc>
          <w:tcPr>
            <w:tcW w:w="3060" w:type="dxa"/>
            <w:tcMar>
              <w:bottom w:w="288" w:type="dxa"/>
            </w:tcMar>
          </w:tcPr>
          <w:p w14:paraId="70D06266" w14:textId="52402A15" w:rsidR="005418DF" w:rsidRDefault="005418DF" w:rsidP="00D60069">
            <w:r>
              <w:t>Numil</w:t>
            </w:r>
          </w:p>
        </w:tc>
        <w:tc>
          <w:tcPr>
            <w:tcW w:w="1854" w:type="dxa"/>
            <w:tcMar>
              <w:bottom w:w="288" w:type="dxa"/>
            </w:tcMar>
          </w:tcPr>
          <w:p w14:paraId="055BE7E8" w14:textId="35FDC68B" w:rsidR="005418DF" w:rsidRDefault="005418DF" w:rsidP="00D60069">
            <w:r>
              <w:t>16/04/2023</w:t>
            </w:r>
          </w:p>
        </w:tc>
      </w:tr>
      <w:bookmarkEnd w:id="1"/>
    </w:tbl>
    <w:p w14:paraId="78F1CB4B" w14:textId="17E1A316" w:rsidR="34B48C33" w:rsidRDefault="34B48C33" w:rsidP="00C114C5"/>
    <w:sectPr w:rsidR="34B48C33">
      <w:footerReference w:type="default" r:id="rId7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A89F5" w14:textId="77777777" w:rsidR="00890AA9" w:rsidRDefault="00890AA9">
      <w:pPr>
        <w:spacing w:before="0" w:after="0"/>
      </w:pPr>
      <w:r>
        <w:separator/>
      </w:r>
    </w:p>
  </w:endnote>
  <w:endnote w:type="continuationSeparator" w:id="0">
    <w:p w14:paraId="2E2A1A74" w14:textId="77777777" w:rsidR="00890AA9" w:rsidRDefault="00890AA9">
      <w:pPr>
        <w:spacing w:before="0" w:after="0"/>
      </w:pPr>
      <w:r>
        <w:continuationSeparator/>
      </w:r>
    </w:p>
  </w:endnote>
  <w:endnote w:type="continuationNotice" w:id="1">
    <w:p w14:paraId="2A981A39" w14:textId="77777777" w:rsidR="00890AA9" w:rsidRDefault="00890AA9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5D9F85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BE99A" w14:textId="77777777" w:rsidR="00890AA9" w:rsidRDefault="00890AA9">
      <w:pPr>
        <w:spacing w:before="0" w:after="0"/>
      </w:pPr>
      <w:r>
        <w:separator/>
      </w:r>
    </w:p>
  </w:footnote>
  <w:footnote w:type="continuationSeparator" w:id="0">
    <w:p w14:paraId="5F9FF364" w14:textId="77777777" w:rsidR="00890AA9" w:rsidRDefault="00890AA9">
      <w:pPr>
        <w:spacing w:before="0" w:after="0"/>
      </w:pPr>
      <w:r>
        <w:continuationSeparator/>
      </w:r>
    </w:p>
  </w:footnote>
  <w:footnote w:type="continuationNotice" w:id="1">
    <w:p w14:paraId="10D94ACD" w14:textId="77777777" w:rsidR="00890AA9" w:rsidRDefault="00890AA9">
      <w:pPr>
        <w:spacing w:before="0"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78F2189"/>
    <w:multiLevelType w:val="hybridMultilevel"/>
    <w:tmpl w:val="1C38082E"/>
    <w:lvl w:ilvl="0" w:tplc="4C9A44E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D1C98"/>
    <w:multiLevelType w:val="hybridMultilevel"/>
    <w:tmpl w:val="6E3C4EB2"/>
    <w:lvl w:ilvl="0" w:tplc="764A84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7055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F6A1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EEBD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EE2F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A48F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CE11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F064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A21E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870554"/>
    <w:multiLevelType w:val="hybridMultilevel"/>
    <w:tmpl w:val="D80E2C4E"/>
    <w:lvl w:ilvl="0" w:tplc="197066F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b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17E4E"/>
    <w:multiLevelType w:val="hybridMultilevel"/>
    <w:tmpl w:val="7DFE19DC"/>
    <w:lvl w:ilvl="0" w:tplc="DF5456D4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406FDB"/>
    <w:multiLevelType w:val="hybridMultilevel"/>
    <w:tmpl w:val="FFFFFFFF"/>
    <w:lvl w:ilvl="0" w:tplc="FB74494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D4B2641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724C3F1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65E65C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30F64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ED402DE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210E54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C74010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838640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F217C4B"/>
    <w:multiLevelType w:val="hybridMultilevel"/>
    <w:tmpl w:val="4E14D306"/>
    <w:lvl w:ilvl="0" w:tplc="07F49D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C83A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0498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BC88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AA6C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921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5605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5457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C626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C7DA5"/>
    <w:multiLevelType w:val="hybridMultilevel"/>
    <w:tmpl w:val="FFFFFFFF"/>
    <w:lvl w:ilvl="0" w:tplc="C97656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CCF3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BC89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146C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4093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44D8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A2CC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5ABD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60BC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794D19"/>
    <w:multiLevelType w:val="hybridMultilevel"/>
    <w:tmpl w:val="FFFFFFFF"/>
    <w:lvl w:ilvl="0" w:tplc="DE32D1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2241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52E2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F4E9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049F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4AAA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8A50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100A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3653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CE3A2C"/>
    <w:multiLevelType w:val="hybridMultilevel"/>
    <w:tmpl w:val="D20238AE"/>
    <w:lvl w:ilvl="0" w:tplc="B2529C2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A8A7F2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A36977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6321B7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BD24C7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B06793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DC07B3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872C47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CBA0D1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38E7981"/>
    <w:multiLevelType w:val="hybridMultilevel"/>
    <w:tmpl w:val="4836D744"/>
    <w:lvl w:ilvl="0" w:tplc="F2C4DE8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FB7473"/>
    <w:multiLevelType w:val="hybridMultilevel"/>
    <w:tmpl w:val="767A8FBE"/>
    <w:lvl w:ilvl="0" w:tplc="DD56AC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D0E7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86A1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4CA9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7886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B8D4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8464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80C1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F27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897952"/>
    <w:multiLevelType w:val="hybridMultilevel"/>
    <w:tmpl w:val="96584A7E"/>
    <w:lvl w:ilvl="0" w:tplc="2CF875A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0572C1"/>
    <w:multiLevelType w:val="hybridMultilevel"/>
    <w:tmpl w:val="3EB04D8A"/>
    <w:lvl w:ilvl="0" w:tplc="FC8C30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9A6B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6CBC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CE8F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A421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062A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DC23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A22C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B4A2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9A27AE"/>
    <w:multiLevelType w:val="hybridMultilevel"/>
    <w:tmpl w:val="FFFFFFFF"/>
    <w:lvl w:ilvl="0" w:tplc="1286E4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DCBB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925B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66A8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30F6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16EB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A22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DCA6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222A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A42FA4"/>
    <w:multiLevelType w:val="hybridMultilevel"/>
    <w:tmpl w:val="FFFFFFFF"/>
    <w:lvl w:ilvl="0" w:tplc="B2E2F5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BACF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2E56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8A5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E22A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86D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A243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E4D8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3614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E729A7"/>
    <w:multiLevelType w:val="hybridMultilevel"/>
    <w:tmpl w:val="6966D570"/>
    <w:lvl w:ilvl="0" w:tplc="CE203B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F8FA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AA7B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624D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4B9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2AE3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FC21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7449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6C0C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C83C1B"/>
    <w:multiLevelType w:val="hybridMultilevel"/>
    <w:tmpl w:val="FFFFFFFF"/>
    <w:lvl w:ilvl="0" w:tplc="520874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DAA7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AE1F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4A62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50D2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AC38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5421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CC27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E21A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08541212">
    <w:abstractNumId w:val="17"/>
  </w:num>
  <w:num w:numId="2" w16cid:durableId="2041515461">
    <w:abstractNumId w:val="14"/>
  </w:num>
  <w:num w:numId="3" w16cid:durableId="1345673419">
    <w:abstractNumId w:val="7"/>
  </w:num>
  <w:num w:numId="4" w16cid:durableId="1257055479">
    <w:abstractNumId w:val="10"/>
  </w:num>
  <w:num w:numId="5" w16cid:durableId="991101430">
    <w:abstractNumId w:val="3"/>
  </w:num>
  <w:num w:numId="6" w16cid:durableId="1461917035">
    <w:abstractNumId w:val="12"/>
  </w:num>
  <w:num w:numId="7" w16cid:durableId="1304771054">
    <w:abstractNumId w:val="19"/>
  </w:num>
  <w:num w:numId="8" w16cid:durableId="395669624">
    <w:abstractNumId w:val="20"/>
  </w:num>
  <w:num w:numId="9" w16cid:durableId="1571379668">
    <w:abstractNumId w:val="1"/>
  </w:num>
  <w:num w:numId="10" w16cid:durableId="164326299">
    <w:abstractNumId w:val="0"/>
  </w:num>
  <w:num w:numId="11" w16cid:durableId="880820885">
    <w:abstractNumId w:val="1"/>
    <w:lvlOverride w:ilvl="0">
      <w:startOverride w:val="1"/>
    </w:lvlOverride>
  </w:num>
  <w:num w:numId="12" w16cid:durableId="584994721">
    <w:abstractNumId w:val="1"/>
    <w:lvlOverride w:ilvl="0">
      <w:startOverride w:val="1"/>
    </w:lvlOverride>
  </w:num>
  <w:num w:numId="13" w16cid:durableId="228269676">
    <w:abstractNumId w:val="15"/>
  </w:num>
  <w:num w:numId="14" w16cid:durableId="1131021043">
    <w:abstractNumId w:val="16"/>
  </w:num>
  <w:num w:numId="15" w16cid:durableId="1513952990">
    <w:abstractNumId w:val="8"/>
  </w:num>
  <w:num w:numId="16" w16cid:durableId="1997951148">
    <w:abstractNumId w:val="6"/>
  </w:num>
  <w:num w:numId="17" w16cid:durableId="253780323">
    <w:abstractNumId w:val="9"/>
  </w:num>
  <w:num w:numId="18" w16cid:durableId="1319915677">
    <w:abstractNumId w:val="18"/>
  </w:num>
  <w:num w:numId="19" w16cid:durableId="1456172940">
    <w:abstractNumId w:val="4"/>
  </w:num>
  <w:num w:numId="20" w16cid:durableId="486408227">
    <w:abstractNumId w:val="11"/>
  </w:num>
  <w:num w:numId="21" w16cid:durableId="849877237">
    <w:abstractNumId w:val="2"/>
  </w:num>
  <w:num w:numId="22" w16cid:durableId="925772756">
    <w:abstractNumId w:val="13"/>
  </w:num>
  <w:num w:numId="23" w16cid:durableId="20786267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5E0"/>
    <w:rsid w:val="00142B44"/>
    <w:rsid w:val="001825E0"/>
    <w:rsid w:val="001E0877"/>
    <w:rsid w:val="00290811"/>
    <w:rsid w:val="002B2D13"/>
    <w:rsid w:val="002B49DF"/>
    <w:rsid w:val="0032396A"/>
    <w:rsid w:val="0034721D"/>
    <w:rsid w:val="00387F15"/>
    <w:rsid w:val="00390CCA"/>
    <w:rsid w:val="003B5991"/>
    <w:rsid w:val="003D5BF7"/>
    <w:rsid w:val="003F257D"/>
    <w:rsid w:val="004A7D08"/>
    <w:rsid w:val="004C7EE0"/>
    <w:rsid w:val="005418DF"/>
    <w:rsid w:val="005767A7"/>
    <w:rsid w:val="005961D7"/>
    <w:rsid w:val="005A7328"/>
    <w:rsid w:val="005E3D6B"/>
    <w:rsid w:val="00613387"/>
    <w:rsid w:val="00614F4F"/>
    <w:rsid w:val="006344A8"/>
    <w:rsid w:val="00641580"/>
    <w:rsid w:val="00660EF4"/>
    <w:rsid w:val="00693249"/>
    <w:rsid w:val="006F587D"/>
    <w:rsid w:val="00731928"/>
    <w:rsid w:val="00734BBF"/>
    <w:rsid w:val="00734EEC"/>
    <w:rsid w:val="007E4BD6"/>
    <w:rsid w:val="007F04FA"/>
    <w:rsid w:val="00890AA9"/>
    <w:rsid w:val="009B4FE9"/>
    <w:rsid w:val="009D6F2A"/>
    <w:rsid w:val="00B16EBA"/>
    <w:rsid w:val="00B774B7"/>
    <w:rsid w:val="00B92D34"/>
    <w:rsid w:val="00BF4763"/>
    <w:rsid w:val="00C01131"/>
    <w:rsid w:val="00C114C5"/>
    <w:rsid w:val="00C14CEA"/>
    <w:rsid w:val="00C53808"/>
    <w:rsid w:val="00C7565D"/>
    <w:rsid w:val="00CB11C9"/>
    <w:rsid w:val="00CD2C71"/>
    <w:rsid w:val="00CE3CAD"/>
    <w:rsid w:val="00D17AF6"/>
    <w:rsid w:val="00D60069"/>
    <w:rsid w:val="00D62E01"/>
    <w:rsid w:val="00D661EE"/>
    <w:rsid w:val="00DD12F9"/>
    <w:rsid w:val="00E048B4"/>
    <w:rsid w:val="00E13C5F"/>
    <w:rsid w:val="00E657E1"/>
    <w:rsid w:val="00EB670E"/>
    <w:rsid w:val="00ED6305"/>
    <w:rsid w:val="00F434DD"/>
    <w:rsid w:val="00F84F01"/>
    <w:rsid w:val="045F6F0D"/>
    <w:rsid w:val="0A9BC95A"/>
    <w:rsid w:val="0C6A80F2"/>
    <w:rsid w:val="0FA221B4"/>
    <w:rsid w:val="126A2AEA"/>
    <w:rsid w:val="12A076B8"/>
    <w:rsid w:val="12D9C276"/>
    <w:rsid w:val="136BDA48"/>
    <w:rsid w:val="147592D7"/>
    <w:rsid w:val="155AB541"/>
    <w:rsid w:val="16116338"/>
    <w:rsid w:val="16462C3F"/>
    <w:rsid w:val="1887CE2F"/>
    <w:rsid w:val="192FDB9D"/>
    <w:rsid w:val="1A8130FC"/>
    <w:rsid w:val="1EE86F2A"/>
    <w:rsid w:val="25F86909"/>
    <w:rsid w:val="26D459CD"/>
    <w:rsid w:val="26E8F93B"/>
    <w:rsid w:val="293009CB"/>
    <w:rsid w:val="2A0BFA8F"/>
    <w:rsid w:val="2ACBDA2C"/>
    <w:rsid w:val="2B028AA1"/>
    <w:rsid w:val="2CC4F4F8"/>
    <w:rsid w:val="2D01CB90"/>
    <w:rsid w:val="2E037AEE"/>
    <w:rsid w:val="34B48C33"/>
    <w:rsid w:val="3A335930"/>
    <w:rsid w:val="3BD28E28"/>
    <w:rsid w:val="44B187A0"/>
    <w:rsid w:val="4666805E"/>
    <w:rsid w:val="47AF4627"/>
    <w:rsid w:val="4B39F181"/>
    <w:rsid w:val="5213D168"/>
    <w:rsid w:val="55BB6E5D"/>
    <w:rsid w:val="580DECB5"/>
    <w:rsid w:val="58F30F1F"/>
    <w:rsid w:val="59A9BD16"/>
    <w:rsid w:val="5A8EDF80"/>
    <w:rsid w:val="5D8C9E07"/>
    <w:rsid w:val="5DC68042"/>
    <w:rsid w:val="5F286E68"/>
    <w:rsid w:val="6299F165"/>
    <w:rsid w:val="664EF460"/>
    <w:rsid w:val="68EC723A"/>
    <w:rsid w:val="69E3CD7F"/>
    <w:rsid w:val="6C364BD7"/>
    <w:rsid w:val="6C48C131"/>
    <w:rsid w:val="6D1B6E41"/>
    <w:rsid w:val="6F594D2B"/>
    <w:rsid w:val="711C3254"/>
    <w:rsid w:val="733BC975"/>
    <w:rsid w:val="74415DBC"/>
    <w:rsid w:val="75BD0ABC"/>
    <w:rsid w:val="75DD2E1D"/>
    <w:rsid w:val="7C4C6FA1"/>
    <w:rsid w:val="7D39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B066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11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660EF4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660EF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 w:val="0"/>
        <w:iCs/>
        <w:sz w:val="19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4C7EE0"/>
    <w:rPr>
      <w:color w:val="80808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6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im\AppData\Roaming\Microsoft\Templates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3DC03C875A4446BA2A43DB2F8AB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84EDC-F5FC-4450-840C-2C4AB9811CC3}"/>
      </w:docPartPr>
      <w:docPartBody>
        <w:p w:rsidR="00FF51FA" w:rsidRDefault="00CB11C9">
          <w:pPr>
            <w:pStyle w:val="413DC03C875A4446BA2A43DB2F8ABC78"/>
          </w:pPr>
          <w:r w:rsidRPr="00D60069">
            <w:t>Meeting called by:</w:t>
          </w:r>
        </w:p>
      </w:docPartBody>
    </w:docPart>
    <w:docPart>
      <w:docPartPr>
        <w:name w:val="979CAD0CBAE54026BC8057848DC95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78892-EB21-4B3C-9125-8742B0701A99}"/>
      </w:docPartPr>
      <w:docPartBody>
        <w:p w:rsidR="00FF51FA" w:rsidRDefault="00CB11C9">
          <w:pPr>
            <w:pStyle w:val="979CAD0CBAE54026BC8057848DC958E6"/>
          </w:pPr>
          <w:r w:rsidRPr="00D60069">
            <w:t>Type of meeting:</w:t>
          </w:r>
        </w:p>
      </w:docPartBody>
    </w:docPart>
    <w:docPart>
      <w:docPartPr>
        <w:name w:val="BCEEDBB02D424EB686B982E1C4F9C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046C64-DBFA-415C-A7AB-BC5F1122B677}"/>
      </w:docPartPr>
      <w:docPartBody>
        <w:p w:rsidR="00FF51FA" w:rsidRDefault="00CB11C9">
          <w:pPr>
            <w:pStyle w:val="BCEEDBB02D424EB686B982E1C4F9C1E4"/>
          </w:pPr>
          <w:r w:rsidRPr="00D60069">
            <w:t>Note taker:</w:t>
          </w:r>
        </w:p>
      </w:docPartBody>
    </w:docPart>
    <w:docPart>
      <w:docPartPr>
        <w:name w:val="1367839D268F42A6AC01C651E6723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596876-D89A-4A35-A291-8268B5D2B747}"/>
      </w:docPartPr>
      <w:docPartBody>
        <w:p w:rsidR="00FF51FA" w:rsidRDefault="00CB11C9">
          <w:pPr>
            <w:pStyle w:val="1367839D268F42A6AC01C651E672309E"/>
          </w:pPr>
          <w:r w:rsidRPr="00D60069">
            <w:t>Attendees:</w:t>
          </w:r>
        </w:p>
      </w:docPartBody>
    </w:docPart>
    <w:docPart>
      <w:docPartPr>
        <w:name w:val="A15CB5CC8C6B4B4DA0F823A4AE47F0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88E2A-02FE-4A21-B88C-6733E0875E15}"/>
      </w:docPartPr>
      <w:docPartBody>
        <w:p w:rsidR="00FF51FA" w:rsidRDefault="00CB11C9">
          <w:pPr>
            <w:pStyle w:val="A15CB5CC8C6B4B4DA0F823A4AE47F0AC"/>
          </w:pPr>
          <w:r w:rsidRPr="00D60069">
            <w:t>Minutes</w:t>
          </w:r>
        </w:p>
      </w:docPartBody>
    </w:docPart>
    <w:docPart>
      <w:docPartPr>
        <w:name w:val="EB99970B1F514EDEA44F56FE3BE158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9E0F17-B8BB-4119-AC87-BB3D2E1BC406}"/>
      </w:docPartPr>
      <w:docPartBody>
        <w:p w:rsidR="00FF51FA" w:rsidRDefault="00CB11C9">
          <w:pPr>
            <w:pStyle w:val="EB99970B1F514EDEA44F56FE3BE158E0"/>
          </w:pPr>
          <w:r w:rsidRPr="00D60069">
            <w:t>Agenda item:</w:t>
          </w:r>
        </w:p>
      </w:docPartBody>
    </w:docPart>
    <w:docPart>
      <w:docPartPr>
        <w:name w:val="A2F3A286A1D94AD98B87156CAB36B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028001-C003-4EC3-8CFB-CE52B613C7E5}"/>
      </w:docPartPr>
      <w:docPartBody>
        <w:p w:rsidR="00FF51FA" w:rsidRDefault="00CB11C9">
          <w:pPr>
            <w:pStyle w:val="A2F3A286A1D94AD98B87156CAB36B3A2"/>
          </w:pPr>
          <w:r w:rsidRPr="00D60069">
            <w:t>Presenter:</w:t>
          </w:r>
        </w:p>
      </w:docPartBody>
    </w:docPart>
    <w:docPart>
      <w:docPartPr>
        <w:name w:val="C94703CBB3A040BE83F83B4CBB450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2EE39-974E-48E9-815B-2B94C6525D7B}"/>
      </w:docPartPr>
      <w:docPartBody>
        <w:p w:rsidR="00FF51FA" w:rsidRDefault="00CB11C9">
          <w:pPr>
            <w:pStyle w:val="C94703CBB3A040BE83F83B4CBB450D2D"/>
          </w:pPr>
          <w:r w:rsidRPr="00D60069">
            <w:t>Discussion:</w:t>
          </w:r>
        </w:p>
      </w:docPartBody>
    </w:docPart>
    <w:docPart>
      <w:docPartPr>
        <w:name w:val="24DE38FB9489403293788DBCF669AD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217CCC-F099-49FC-B8DC-6801750DD5D8}"/>
      </w:docPartPr>
      <w:docPartBody>
        <w:p w:rsidR="00FF51FA" w:rsidRDefault="00CB11C9">
          <w:pPr>
            <w:pStyle w:val="24DE38FB9489403293788DBCF669AD48"/>
          </w:pPr>
          <w:r w:rsidRPr="00D60069">
            <w:t>Conclusions:</w:t>
          </w:r>
        </w:p>
      </w:docPartBody>
    </w:docPart>
    <w:docPart>
      <w:docPartPr>
        <w:name w:val="48C644F8DA4D44CE8B0C0CF0233ED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E6F95E-67B6-4B43-A8AA-910394A88176}"/>
      </w:docPartPr>
      <w:docPartBody>
        <w:p w:rsidR="00FF51FA" w:rsidRDefault="00CB11C9">
          <w:pPr>
            <w:pStyle w:val="48C644F8DA4D44CE8B0C0CF0233ED5EF"/>
          </w:pPr>
          <w:r w:rsidRPr="00660EF4">
            <w:t>Action items</w:t>
          </w:r>
        </w:p>
      </w:docPartBody>
    </w:docPart>
    <w:docPart>
      <w:docPartPr>
        <w:name w:val="8F01C8CF61884F2EBBA694C19D4056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76C65-769E-4248-9A5F-45003763C267}"/>
      </w:docPartPr>
      <w:docPartBody>
        <w:p w:rsidR="00FF51FA" w:rsidRDefault="00CB11C9">
          <w:pPr>
            <w:pStyle w:val="8F01C8CF61884F2EBBA694C19D4056A8"/>
          </w:pPr>
          <w:r w:rsidRPr="00660EF4">
            <w:t>Person responsible</w:t>
          </w:r>
        </w:p>
      </w:docPartBody>
    </w:docPart>
    <w:docPart>
      <w:docPartPr>
        <w:name w:val="121E01D8D3A94410811782150C1BD3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B9F01-D33C-4698-A33D-B8F42E56E9F8}"/>
      </w:docPartPr>
      <w:docPartBody>
        <w:p w:rsidR="00FF51FA" w:rsidRDefault="00CB11C9">
          <w:pPr>
            <w:pStyle w:val="121E01D8D3A94410811782150C1BD321"/>
          </w:pPr>
          <w:r w:rsidRPr="00660EF4">
            <w:t>Deadline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1C9"/>
    <w:rsid w:val="00323D01"/>
    <w:rsid w:val="00333329"/>
    <w:rsid w:val="006970CB"/>
    <w:rsid w:val="009A41DB"/>
    <w:rsid w:val="00CB11C9"/>
    <w:rsid w:val="00D13BA7"/>
    <w:rsid w:val="00FA662E"/>
    <w:rsid w:val="00FF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3DC03C875A4446BA2A43DB2F8ABC78">
    <w:name w:val="413DC03C875A4446BA2A43DB2F8ABC78"/>
  </w:style>
  <w:style w:type="paragraph" w:customStyle="1" w:styleId="979CAD0CBAE54026BC8057848DC958E6">
    <w:name w:val="979CAD0CBAE54026BC8057848DC958E6"/>
  </w:style>
  <w:style w:type="paragraph" w:customStyle="1" w:styleId="BCEEDBB02D424EB686B982E1C4F9C1E4">
    <w:name w:val="BCEEDBB02D424EB686B982E1C4F9C1E4"/>
  </w:style>
  <w:style w:type="paragraph" w:customStyle="1" w:styleId="1367839D268F42A6AC01C651E672309E">
    <w:name w:val="1367839D268F42A6AC01C651E672309E"/>
  </w:style>
  <w:style w:type="paragraph" w:customStyle="1" w:styleId="A15CB5CC8C6B4B4DA0F823A4AE47F0AC">
    <w:name w:val="A15CB5CC8C6B4B4DA0F823A4AE47F0AC"/>
  </w:style>
  <w:style w:type="paragraph" w:customStyle="1" w:styleId="EB99970B1F514EDEA44F56FE3BE158E0">
    <w:name w:val="EB99970B1F514EDEA44F56FE3BE158E0"/>
  </w:style>
  <w:style w:type="paragraph" w:customStyle="1" w:styleId="A2F3A286A1D94AD98B87156CAB36B3A2">
    <w:name w:val="A2F3A286A1D94AD98B87156CAB36B3A2"/>
  </w:style>
  <w:style w:type="paragraph" w:customStyle="1" w:styleId="C94703CBB3A040BE83F83B4CBB450D2D">
    <w:name w:val="C94703CBB3A040BE83F83B4CBB450D2D"/>
  </w:style>
  <w:style w:type="paragraph" w:customStyle="1" w:styleId="24DE38FB9489403293788DBCF669AD48">
    <w:name w:val="24DE38FB9489403293788DBCF669AD48"/>
  </w:style>
  <w:style w:type="paragraph" w:customStyle="1" w:styleId="48C644F8DA4D44CE8B0C0CF0233ED5EF">
    <w:name w:val="48C644F8DA4D44CE8B0C0CF0233ED5EF"/>
  </w:style>
  <w:style w:type="paragraph" w:customStyle="1" w:styleId="8F01C8CF61884F2EBBA694C19D4056A8">
    <w:name w:val="8F01C8CF61884F2EBBA694C19D4056A8"/>
  </w:style>
  <w:style w:type="paragraph" w:customStyle="1" w:styleId="121E01D8D3A94410811782150C1BD321">
    <w:name w:val="121E01D8D3A94410811782150C1BD3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</Template>
  <TotalTime>0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2023-04-10T05:03:00Z</dcterms:created>
  <dcterms:modified xsi:type="dcterms:W3CDTF">2023-04-13T06:06:00Z</dcterms:modified>
  <cp:version/>
</cp:coreProperties>
</file>