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E2A2E8" w14:textId="77777777" w:rsidTr="16462C3F">
        <w:tc>
          <w:tcPr>
            <w:tcW w:w="7650" w:type="dxa"/>
          </w:tcPr>
          <w:p w14:paraId="19E97CBC" w14:textId="46FC38D6" w:rsidR="002B2D13" w:rsidRPr="00D60069" w:rsidRDefault="00873B42">
            <w:pPr>
              <w:pStyle w:val="Title"/>
            </w:pPr>
            <w:r>
              <w:t xml:space="preserve">CIRPAE </w:t>
            </w:r>
            <w:r w:rsidR="006F587D">
              <w:t>Team Meeting</w:t>
            </w:r>
          </w:p>
        </w:tc>
        <w:tc>
          <w:tcPr>
            <w:tcW w:w="2574" w:type="dxa"/>
            <w:vAlign w:val="bottom"/>
          </w:tcPr>
          <w:p w14:paraId="2D630806" w14:textId="5366D329" w:rsidR="00D62E01" w:rsidRPr="00D60069" w:rsidRDefault="006F587D" w:rsidP="006F587D">
            <w:pPr>
              <w:pStyle w:val="Heading3"/>
              <w:ind w:right="95"/>
            </w:pPr>
            <w:r>
              <w:t>Ma</w:t>
            </w:r>
            <w:r w:rsidR="00DD12F9">
              <w:t>rch</w:t>
            </w:r>
            <w:r w:rsidR="008A5766">
              <w:t>14</w:t>
            </w:r>
            <w:r w:rsidR="00E13C5F">
              <w:rPr>
                <w:vertAlign w:val="superscript"/>
              </w:rPr>
              <w:t>th</w:t>
            </w:r>
            <w:r w:rsidR="00D62E01">
              <w:t>, 202</w:t>
            </w:r>
            <w:r w:rsidR="00DD12F9">
              <w:t>3</w:t>
            </w:r>
          </w:p>
          <w:p w14:paraId="4B378BD8" w14:textId="77AB8DCE" w:rsidR="00D62E01" w:rsidRPr="00D60069" w:rsidRDefault="00725A73">
            <w:pPr>
              <w:pStyle w:val="Heading3"/>
            </w:pPr>
            <w:r>
              <w:t>7</w:t>
            </w:r>
            <w:r w:rsidR="00614F4F">
              <w:t>:</w:t>
            </w:r>
            <w:r>
              <w:t>00</w:t>
            </w:r>
            <w:r w:rsidR="00873B42">
              <w:t>P</w:t>
            </w:r>
            <w:r w:rsidR="00D62E01">
              <w:t xml:space="preserve">M – </w:t>
            </w:r>
            <w:r>
              <w:t>7</w:t>
            </w:r>
            <w:r w:rsidR="00D62E01">
              <w:t>:</w:t>
            </w:r>
            <w:r>
              <w:t>3</w:t>
            </w:r>
            <w:r w:rsidR="00873B42">
              <w:t>0P</w:t>
            </w:r>
            <w:r w:rsidR="00D62E01">
              <w:t>M</w:t>
            </w:r>
          </w:p>
          <w:p w14:paraId="2CFCCA1E" w14:textId="0C5046DF" w:rsidR="002B2D13" w:rsidRPr="00D60069" w:rsidRDefault="006F587D" w:rsidP="00D62E01">
            <w:pPr>
              <w:pStyle w:val="Heading3"/>
            </w:pPr>
            <w:r>
              <w:t>Swinbur</w:t>
            </w:r>
            <w:r w:rsidR="00D62E01">
              <w:t>ne</w:t>
            </w:r>
            <w:r>
              <w:t xml:space="preserve">: </w:t>
            </w:r>
            <w:r w:rsidR="00DD12F9">
              <w:t>ONLINE, MICROSOFT TEAMS</w:t>
            </w:r>
          </w:p>
          <w:p w14:paraId="12A076B8" w14:textId="77777777" w:rsidR="12A076B8" w:rsidRDefault="12A076B8"/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2D485BB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413DC03C875A4446BA2A43DB2F8ABC7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29909F7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C422B0A" w14:textId="582030EB" w:rsidR="002B2D13" w:rsidRPr="00D60069" w:rsidRDefault="00D17AF6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  <w:tcMar>
              <w:top w:w="144" w:type="dxa"/>
            </w:tcMar>
          </w:tcPr>
          <w:p w14:paraId="0179E8D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979CAD0CBAE54026BC8057848DC958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E546A9" w14:textId="4089F79D" w:rsidR="002B2D13" w:rsidRPr="00D60069" w:rsidRDefault="008A5766" w:rsidP="00D60069">
            <w:pPr>
              <w:spacing w:after="80"/>
            </w:pPr>
            <w:r>
              <w:t>Client</w:t>
            </w:r>
          </w:p>
        </w:tc>
      </w:tr>
      <w:tr w:rsidR="002B2D13" w:rsidRPr="00D60069" w14:paraId="56B9DAC0" w14:textId="77777777" w:rsidTr="34B48C33">
        <w:tc>
          <w:tcPr>
            <w:tcW w:w="1946" w:type="dxa"/>
          </w:tcPr>
          <w:p w14:paraId="6E1B2F0C" w14:textId="55EEE35A" w:rsidR="002B2D13" w:rsidRPr="00D60069" w:rsidRDefault="00390CCA" w:rsidP="00D60069">
            <w:pPr>
              <w:pStyle w:val="Heading2"/>
              <w:spacing w:after="80"/>
            </w:pPr>
            <w:r>
              <w:t>Chair:</w:t>
            </w:r>
          </w:p>
        </w:tc>
        <w:tc>
          <w:tcPr>
            <w:tcW w:w="3184" w:type="dxa"/>
          </w:tcPr>
          <w:p w14:paraId="23E8D094" w14:textId="5F0151C0" w:rsidR="002B2D13" w:rsidRPr="00D60069" w:rsidRDefault="006F587D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</w:tcPr>
          <w:p w14:paraId="359682E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BCEEDBB02D424EB686B982E1C4F9C1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A298AAC" w14:textId="7E30304C" w:rsidR="002B2D13" w:rsidRPr="00D60069" w:rsidRDefault="00D17AF6" w:rsidP="00D60069">
            <w:pPr>
              <w:spacing w:after="80"/>
            </w:pPr>
            <w:proofErr w:type="spellStart"/>
            <w:r>
              <w:t>Huy</w:t>
            </w:r>
            <w:proofErr w:type="spellEnd"/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309"/>
        <w:gridCol w:w="7915"/>
      </w:tblGrid>
      <w:tr w:rsidR="008A5766" w:rsidRPr="00C114C5" w14:paraId="56FE8496" w14:textId="77777777" w:rsidTr="12A076B8">
        <w:tc>
          <w:tcPr>
            <w:tcW w:w="4239" w:type="dxa"/>
            <w:tcMar>
              <w:top w:w="144" w:type="dxa"/>
            </w:tcMar>
          </w:tcPr>
          <w:p w14:paraId="676624B4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1367839D268F42A6AC01C651E672309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17649" w:type="dxa"/>
            <w:tcMar>
              <w:top w:w="144" w:type="dxa"/>
            </w:tcMar>
          </w:tcPr>
          <w:p w14:paraId="549AF038" w14:textId="2BB69F1C" w:rsidR="002B2D13" w:rsidRPr="00C114C5" w:rsidRDefault="006F587D" w:rsidP="00D62E01">
            <w:r w:rsidRPr="00C114C5">
              <w:t>Aidhan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Thomas</w:t>
            </w:r>
            <w:r w:rsidR="00D62E01" w:rsidRPr="00C114C5">
              <w:t>,</w:t>
            </w:r>
            <w:r w:rsidRPr="00C114C5">
              <w:t xml:space="preserve"> </w:t>
            </w:r>
            <w:proofErr w:type="spellStart"/>
            <w:r w:rsidR="00E657E1">
              <w:t>Huy</w:t>
            </w:r>
            <w:proofErr w:type="spellEnd"/>
            <w:r w:rsidR="00D62E01" w:rsidRPr="00C114C5">
              <w:t>,</w:t>
            </w:r>
            <w:r w:rsidRPr="00C114C5">
              <w:t xml:space="preserve"> </w:t>
            </w:r>
            <w:proofErr w:type="spellStart"/>
            <w:r w:rsidR="00E657E1">
              <w:t>Numil</w:t>
            </w:r>
            <w:proofErr w:type="spellEnd"/>
            <w:r w:rsidRPr="00C114C5">
              <w:t xml:space="preserve">, </w:t>
            </w:r>
            <w:r w:rsidR="00E657E1">
              <w:t>Habib,</w:t>
            </w:r>
            <w:r w:rsidR="008A5766">
              <w:t xml:space="preserve"> Rory </w:t>
            </w:r>
            <w:proofErr w:type="gramStart"/>
            <w:r w:rsidR="008A5766">
              <w:t>Coulter</w:t>
            </w:r>
            <w:r w:rsidR="00C114C5" w:rsidRPr="00C114C5">
              <w:t>(</w:t>
            </w:r>
            <w:proofErr w:type="gramEnd"/>
            <w:r w:rsidR="008A5766">
              <w:t>Client</w:t>
            </w:r>
            <w:r w:rsidR="00C114C5" w:rsidRPr="00C114C5">
              <w:t>)</w:t>
            </w:r>
          </w:p>
        </w:tc>
      </w:tr>
      <w:tr w:rsidR="008A5766" w:rsidRPr="00D60069" w14:paraId="2E18C726" w14:textId="77777777" w:rsidTr="12A076B8">
        <w:tc>
          <w:tcPr>
            <w:tcW w:w="4239" w:type="dxa"/>
          </w:tcPr>
          <w:p w14:paraId="7D314C13" w14:textId="1086A7F8" w:rsidR="002B2D13" w:rsidRPr="00D60069" w:rsidRDefault="00390CCA">
            <w:pPr>
              <w:pStyle w:val="Heading2"/>
            </w:pPr>
            <w:r>
              <w:t>Apologies</w:t>
            </w:r>
          </w:p>
        </w:tc>
        <w:tc>
          <w:tcPr>
            <w:tcW w:w="17649" w:type="dxa"/>
          </w:tcPr>
          <w:p w14:paraId="67407015" w14:textId="531AE842" w:rsidR="002B2D13" w:rsidRPr="00D60069" w:rsidRDefault="12A076B8">
            <w:r>
              <w:t>None</w:t>
            </w:r>
          </w:p>
        </w:tc>
      </w:tr>
    </w:tbl>
    <w:sdt>
      <w:sdtPr>
        <w:id w:val="-2901889"/>
        <w:placeholder>
          <w:docPart w:val="A15CB5CC8C6B4B4DA0F823A4AE47F0AC"/>
        </w:placeholder>
        <w:temporary/>
        <w:showingPlcHdr/>
        <w15:appearance w15:val="hidden"/>
      </w:sdtPr>
      <w:sdtContent>
        <w:p w14:paraId="4A9EB04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7D3A87F" w14:textId="77777777" w:rsidTr="34B48C33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4DD1D89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EB99970B1F514EDEA44F56FE3BE158E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1C2DBC5" w14:textId="5B251E33" w:rsidR="002B2D13" w:rsidRPr="00D60069" w:rsidRDefault="00725A73">
            <w:r>
              <w:t>Reexplaining project details.</w:t>
            </w:r>
          </w:p>
        </w:tc>
        <w:tc>
          <w:tcPr>
            <w:tcW w:w="1324" w:type="dxa"/>
          </w:tcPr>
          <w:p w14:paraId="5B760D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2F3A286A1D94AD98B87156CAB36B3A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B020701" w14:textId="539F1DC6" w:rsidR="002B2D13" w:rsidRPr="00D60069" w:rsidRDefault="00E657E1">
            <w:r>
              <w:t>Aidhan</w:t>
            </w:r>
          </w:p>
        </w:tc>
      </w:tr>
    </w:tbl>
    <w:p w14:paraId="5416CAE4" w14:textId="2B6EE4F3" w:rsidR="0032396A" w:rsidRDefault="00000000">
      <w:pPr>
        <w:pStyle w:val="Heading4"/>
      </w:pPr>
      <w:sdt>
        <w:sdtPr>
          <w:id w:val="-391195506"/>
          <w:placeholder>
            <w:docPart w:val="C94703CBB3A040BE83F83B4CBB450D2D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  <w:r w:rsidR="00614F4F">
        <w:t xml:space="preserve"> </w:t>
      </w:r>
    </w:p>
    <w:p w14:paraId="3256532A" w14:textId="77777777" w:rsidR="00910A76" w:rsidRDefault="00725A73" w:rsidP="00725A73">
      <w:pPr>
        <w:pStyle w:val="Heading4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 xml:space="preserve">What can we use to parse CIRP’s </w:t>
      </w:r>
      <w:r w:rsidR="00910A76">
        <w:rPr>
          <w:b w:val="0"/>
          <w:bCs/>
        </w:rPr>
        <w:t xml:space="preserve">into </w:t>
      </w:r>
      <w:proofErr w:type="spellStart"/>
      <w:r w:rsidR="00910A76">
        <w:rPr>
          <w:b w:val="0"/>
          <w:bCs/>
        </w:rPr>
        <w:t>ChatGPT</w:t>
      </w:r>
      <w:proofErr w:type="spellEnd"/>
      <w:r w:rsidR="00910A76">
        <w:rPr>
          <w:b w:val="0"/>
          <w:bCs/>
        </w:rPr>
        <w:t>?</w:t>
      </w:r>
    </w:p>
    <w:p w14:paraId="63C00A3D" w14:textId="77777777" w:rsidR="00910A76" w:rsidRDefault="00910A76" w:rsidP="00725A73">
      <w:pPr>
        <w:pStyle w:val="Heading4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>An example of a CIRP evaluator AI?</w:t>
      </w:r>
    </w:p>
    <w:p w14:paraId="63763736" w14:textId="40D7DBAB" w:rsidR="00910A76" w:rsidRPr="00910A76" w:rsidRDefault="00910A76" w:rsidP="00910A76">
      <w:pPr>
        <w:pStyle w:val="Heading4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>What are the acceptance criteria of Rory.</w:t>
      </w:r>
      <w:r w:rsidR="00E13C5F">
        <w:rPr>
          <w:b w:val="0"/>
          <w:bCs/>
        </w:rPr>
        <w:tab/>
      </w:r>
    </w:p>
    <w:p w14:paraId="277CF2C5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4DE38FB9489403293788DBCF669AD48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6441286B" w14:textId="52B2C2FC" w:rsidR="00873B42" w:rsidRDefault="00910A76" w:rsidP="00873B42">
      <w:pPr>
        <w:pStyle w:val="ListParagraph"/>
        <w:numPr>
          <w:ilvl w:val="0"/>
          <w:numId w:val="21"/>
        </w:numPr>
      </w:pPr>
      <w:r>
        <w:t xml:space="preserve">Libraries such as Beautiful Soup or </w:t>
      </w:r>
      <w:proofErr w:type="spellStart"/>
      <w:r>
        <w:t>ChatGPT’s</w:t>
      </w:r>
      <w:proofErr w:type="spellEnd"/>
      <w:r>
        <w:t xml:space="preserve"> own developer mode libraries can parse XML or HTML or </w:t>
      </w:r>
      <w:proofErr w:type="gramStart"/>
      <w:r>
        <w:t>PDF’s</w:t>
      </w:r>
      <w:proofErr w:type="gramEnd"/>
      <w:r>
        <w:t xml:space="preserve"> into the model.</w:t>
      </w:r>
    </w:p>
    <w:p w14:paraId="2EEF23FA" w14:textId="24413CCE" w:rsidR="00910A76" w:rsidRDefault="00910A76" w:rsidP="00873B42">
      <w:pPr>
        <w:pStyle w:val="ListParagraph"/>
        <w:numPr>
          <w:ilvl w:val="0"/>
          <w:numId w:val="21"/>
        </w:numPr>
      </w:pPr>
      <w:r>
        <w:t>Acceptance criteria include a: User Guide manual and a basic functioning model capable of responding to user questions.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0621BF05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F4284C5" w14:textId="2EEA2252" w:rsidR="002B2D13" w:rsidRPr="00660EF4" w:rsidRDefault="00000000" w:rsidP="00660EF4">
            <w:sdt>
              <w:sdtPr>
                <w:id w:val="-1717032099"/>
                <w:placeholder>
                  <w:docPart w:val="48C644F8DA4D44CE8B0C0CF0233ED5EF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EC343D" w14:textId="77777777" w:rsidR="002B2D13" w:rsidRPr="00660EF4" w:rsidRDefault="00000000" w:rsidP="00660EF4">
            <w:sdt>
              <w:sdtPr>
                <w:id w:val="-319821758"/>
                <w:placeholder>
                  <w:docPart w:val="8F01C8CF61884F2EBBA694C19D4056A8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19CC440" w14:textId="77777777" w:rsidR="002B2D13" w:rsidRPr="00660EF4" w:rsidRDefault="00000000" w:rsidP="00660EF4">
            <w:sdt>
              <w:sdtPr>
                <w:id w:val="433413345"/>
                <w:placeholder>
                  <w:docPart w:val="121E01D8D3A94410811782150C1BD321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Deadline</w:t>
                </w:r>
              </w:sdtContent>
            </w:sdt>
          </w:p>
        </w:tc>
      </w:tr>
      <w:tr w:rsidR="002B2D13" w:rsidRPr="00D60069" w14:paraId="76FB6D25" w14:textId="77777777" w:rsidTr="34B48C33">
        <w:tc>
          <w:tcPr>
            <w:tcW w:w="5310" w:type="dxa"/>
          </w:tcPr>
          <w:p w14:paraId="57A9C848" w14:textId="66655041" w:rsidR="002B2D13" w:rsidRPr="00D60069" w:rsidRDefault="00D739D2" w:rsidP="00D60069">
            <w:pPr>
              <w:pStyle w:val="ListBullet"/>
              <w:spacing w:after="80"/>
            </w:pPr>
            <w:r>
              <w:t xml:space="preserve">Research the integration of beautiful soup or Developer mode Libraries in </w:t>
            </w:r>
            <w:proofErr w:type="spellStart"/>
            <w:r>
              <w:t>ChatGPT</w:t>
            </w:r>
            <w:proofErr w:type="spellEnd"/>
          </w:p>
        </w:tc>
        <w:tc>
          <w:tcPr>
            <w:tcW w:w="3060" w:type="dxa"/>
          </w:tcPr>
          <w:p w14:paraId="2775451B" w14:textId="01A3A4E0" w:rsidR="002B2D13" w:rsidRPr="00D60069" w:rsidRDefault="00D739D2" w:rsidP="00D60069">
            <w:pPr>
              <w:spacing w:after="80"/>
            </w:pPr>
            <w:proofErr w:type="spellStart"/>
            <w:r>
              <w:t>Numil</w:t>
            </w:r>
            <w:proofErr w:type="spellEnd"/>
            <w:r>
              <w:t>, Thomas and Habib</w:t>
            </w:r>
          </w:p>
        </w:tc>
        <w:tc>
          <w:tcPr>
            <w:tcW w:w="1854" w:type="dxa"/>
          </w:tcPr>
          <w:p w14:paraId="58E8D335" w14:textId="16D77E7F" w:rsidR="002B2D13" w:rsidRPr="00D60069" w:rsidRDefault="00D739D2" w:rsidP="00D60069">
            <w:pPr>
              <w:spacing w:after="80"/>
            </w:pPr>
            <w:r>
              <w:t>18</w:t>
            </w:r>
            <w:r w:rsidR="00734BBF">
              <w:t>/0</w:t>
            </w:r>
            <w:r w:rsidR="00DD12F9">
              <w:t>3</w:t>
            </w:r>
            <w:r w:rsidR="00734BBF">
              <w:t>/202</w:t>
            </w:r>
            <w:r w:rsidR="00DD12F9">
              <w:t>3</w:t>
            </w:r>
          </w:p>
        </w:tc>
      </w:tr>
      <w:tr w:rsidR="002B2D13" w:rsidRPr="00D60069" w14:paraId="480C95F0" w14:textId="77777777" w:rsidTr="34B48C33">
        <w:tc>
          <w:tcPr>
            <w:tcW w:w="5310" w:type="dxa"/>
          </w:tcPr>
          <w:p w14:paraId="26971CEE" w14:textId="3B65F4F8" w:rsidR="002B2D13" w:rsidRPr="00D60069" w:rsidRDefault="00D739D2" w:rsidP="00D60069">
            <w:pPr>
              <w:pStyle w:val="ListBullet"/>
              <w:spacing w:after="80"/>
            </w:pPr>
            <w:r>
              <w:t>Finish up to 6 within the plan.</w:t>
            </w:r>
          </w:p>
        </w:tc>
        <w:tc>
          <w:tcPr>
            <w:tcW w:w="3060" w:type="dxa"/>
          </w:tcPr>
          <w:p w14:paraId="0E3D8CF0" w14:textId="4951D4E4" w:rsidR="002B2D13" w:rsidRPr="00D60069" w:rsidRDefault="00D739D2" w:rsidP="00D60069">
            <w:pPr>
              <w:spacing w:after="80"/>
            </w:pPr>
            <w:r>
              <w:t xml:space="preserve">Aidhan, </w:t>
            </w:r>
            <w:proofErr w:type="spellStart"/>
            <w:r>
              <w:t>Huy</w:t>
            </w:r>
            <w:proofErr w:type="spellEnd"/>
            <w:r>
              <w:t xml:space="preserve"> and </w:t>
            </w:r>
            <w:proofErr w:type="spellStart"/>
            <w:r>
              <w:t>Zahin</w:t>
            </w:r>
            <w:proofErr w:type="spellEnd"/>
          </w:p>
        </w:tc>
        <w:tc>
          <w:tcPr>
            <w:tcW w:w="1854" w:type="dxa"/>
          </w:tcPr>
          <w:p w14:paraId="6A5488AF" w14:textId="02307710" w:rsidR="002B2D13" w:rsidRPr="00D60069" w:rsidRDefault="00D739D2" w:rsidP="00D60069">
            <w:pPr>
              <w:spacing w:after="80"/>
            </w:pPr>
            <w:r>
              <w:t>20</w:t>
            </w:r>
            <w:r w:rsidR="00734BBF">
              <w:t>/0</w:t>
            </w:r>
            <w:r w:rsidR="00DD12F9">
              <w:t>3</w:t>
            </w:r>
            <w:r w:rsidR="00734BBF">
              <w:t>/202</w:t>
            </w:r>
            <w:r w:rsidR="00DD12F9">
              <w:t>3</w:t>
            </w:r>
          </w:p>
        </w:tc>
      </w:tr>
      <w:tr w:rsidR="002B2D13" w:rsidRPr="00D60069" w14:paraId="34D686DD" w14:textId="77777777" w:rsidTr="34B48C33">
        <w:tc>
          <w:tcPr>
            <w:tcW w:w="5310" w:type="dxa"/>
            <w:tcMar>
              <w:bottom w:w="288" w:type="dxa"/>
            </w:tcMar>
          </w:tcPr>
          <w:p w14:paraId="25E0F566" w14:textId="55385D9E" w:rsidR="002B2D13" w:rsidRPr="00D60069" w:rsidRDefault="002B2D13" w:rsidP="00D60069">
            <w:pPr>
              <w:pStyle w:val="ListBullet"/>
              <w:spacing w:after="80"/>
            </w:pPr>
          </w:p>
        </w:tc>
        <w:tc>
          <w:tcPr>
            <w:tcW w:w="3060" w:type="dxa"/>
            <w:tcMar>
              <w:bottom w:w="288" w:type="dxa"/>
            </w:tcMar>
          </w:tcPr>
          <w:p w14:paraId="42332265" w14:textId="6E6C6B82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14:paraId="3EBB5C73" w14:textId="54F739BD" w:rsidR="002B2D13" w:rsidRPr="00D60069" w:rsidRDefault="002B2D13" w:rsidP="00D60069">
            <w:pPr>
              <w:spacing w:after="80"/>
            </w:pPr>
          </w:p>
        </w:tc>
      </w:tr>
      <w:bookmarkEnd w:id="1"/>
    </w:tbl>
    <w:p w14:paraId="78F1CB4B" w14:textId="17E1A316" w:rsidR="34B48C33" w:rsidRDefault="34B48C33" w:rsidP="00C114C5"/>
    <w:sectPr w:rsidR="34B48C3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FC27" w14:textId="77777777" w:rsidR="005510BF" w:rsidRDefault="005510BF">
      <w:pPr>
        <w:spacing w:before="0" w:after="0"/>
      </w:pPr>
      <w:r>
        <w:separator/>
      </w:r>
    </w:p>
  </w:endnote>
  <w:endnote w:type="continuationSeparator" w:id="0">
    <w:p w14:paraId="30F8DF6E" w14:textId="77777777" w:rsidR="005510BF" w:rsidRDefault="005510BF">
      <w:pPr>
        <w:spacing w:before="0" w:after="0"/>
      </w:pPr>
      <w:r>
        <w:continuationSeparator/>
      </w:r>
    </w:p>
  </w:endnote>
  <w:endnote w:type="continuationNotice" w:id="1">
    <w:p w14:paraId="5D428742" w14:textId="77777777" w:rsidR="005510BF" w:rsidRDefault="005510B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D9F8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D661" w14:textId="77777777" w:rsidR="005510BF" w:rsidRDefault="005510BF">
      <w:pPr>
        <w:spacing w:before="0" w:after="0"/>
      </w:pPr>
      <w:r>
        <w:separator/>
      </w:r>
    </w:p>
  </w:footnote>
  <w:footnote w:type="continuationSeparator" w:id="0">
    <w:p w14:paraId="61DABF65" w14:textId="77777777" w:rsidR="005510BF" w:rsidRDefault="005510BF">
      <w:pPr>
        <w:spacing w:before="0" w:after="0"/>
      </w:pPr>
      <w:r>
        <w:continuationSeparator/>
      </w:r>
    </w:p>
  </w:footnote>
  <w:footnote w:type="continuationNotice" w:id="1">
    <w:p w14:paraId="7348359D" w14:textId="77777777" w:rsidR="005510BF" w:rsidRDefault="005510BF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3D1C98"/>
    <w:multiLevelType w:val="hybridMultilevel"/>
    <w:tmpl w:val="6E3C4EB2"/>
    <w:lvl w:ilvl="0" w:tplc="764A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554"/>
    <w:multiLevelType w:val="hybridMultilevel"/>
    <w:tmpl w:val="D80E2C4E"/>
    <w:lvl w:ilvl="0" w:tplc="197066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6FDB"/>
    <w:multiLevelType w:val="hybridMultilevel"/>
    <w:tmpl w:val="FFFFFFFF"/>
    <w:lvl w:ilvl="0" w:tplc="FB7449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4B264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4C3F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5E65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6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402D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10E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401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3864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17C4B"/>
    <w:multiLevelType w:val="hybridMultilevel"/>
    <w:tmpl w:val="4E14D306"/>
    <w:lvl w:ilvl="0" w:tplc="07F4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7DA5"/>
    <w:multiLevelType w:val="hybridMultilevel"/>
    <w:tmpl w:val="FFFFFFFF"/>
    <w:lvl w:ilvl="0" w:tplc="C976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8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46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94D19"/>
    <w:multiLevelType w:val="hybridMultilevel"/>
    <w:tmpl w:val="FFFFFFFF"/>
    <w:lvl w:ilvl="0" w:tplc="DE32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A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E3A2C"/>
    <w:multiLevelType w:val="hybridMultilevel"/>
    <w:tmpl w:val="D20238AE"/>
    <w:lvl w:ilvl="0" w:tplc="B2529C2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A8A7F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3697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B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D24C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79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C07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72C4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BA0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8E7981"/>
    <w:multiLevelType w:val="hybridMultilevel"/>
    <w:tmpl w:val="4836D744"/>
    <w:lvl w:ilvl="0" w:tplc="F2C4DE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B7473"/>
    <w:multiLevelType w:val="hybridMultilevel"/>
    <w:tmpl w:val="767A8FBE"/>
    <w:lvl w:ilvl="0" w:tplc="DD56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88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8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418D6"/>
    <w:multiLevelType w:val="hybridMultilevel"/>
    <w:tmpl w:val="0AB4F0E6"/>
    <w:lvl w:ilvl="0" w:tplc="1A267E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572C1"/>
    <w:multiLevelType w:val="hybridMultilevel"/>
    <w:tmpl w:val="3EB04D8A"/>
    <w:lvl w:ilvl="0" w:tplc="FC8C3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A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A27AE"/>
    <w:multiLevelType w:val="hybridMultilevel"/>
    <w:tmpl w:val="FFFFFFFF"/>
    <w:lvl w:ilvl="0" w:tplc="1286E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25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F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42FA4"/>
    <w:multiLevelType w:val="hybridMultilevel"/>
    <w:tmpl w:val="FFFFFFFF"/>
    <w:lvl w:ilvl="0" w:tplc="B2E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D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729A7"/>
    <w:multiLevelType w:val="hybridMultilevel"/>
    <w:tmpl w:val="6966D570"/>
    <w:lvl w:ilvl="0" w:tplc="CE20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A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0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83C1B"/>
    <w:multiLevelType w:val="hybridMultilevel"/>
    <w:tmpl w:val="FFFFFFFF"/>
    <w:lvl w:ilvl="0" w:tplc="5208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E1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A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0D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3C3183"/>
    <w:multiLevelType w:val="hybridMultilevel"/>
    <w:tmpl w:val="E362C85A"/>
    <w:lvl w:ilvl="0" w:tplc="C470A5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41212">
    <w:abstractNumId w:val="15"/>
  </w:num>
  <w:num w:numId="2" w16cid:durableId="2041515461">
    <w:abstractNumId w:val="12"/>
  </w:num>
  <w:num w:numId="3" w16cid:durableId="1345673419">
    <w:abstractNumId w:val="5"/>
  </w:num>
  <w:num w:numId="4" w16cid:durableId="1257055479">
    <w:abstractNumId w:val="8"/>
  </w:num>
  <w:num w:numId="5" w16cid:durableId="991101430">
    <w:abstractNumId w:val="2"/>
  </w:num>
  <w:num w:numId="6" w16cid:durableId="1461917035">
    <w:abstractNumId w:val="10"/>
  </w:num>
  <w:num w:numId="7" w16cid:durableId="1304771054">
    <w:abstractNumId w:val="17"/>
  </w:num>
  <w:num w:numId="8" w16cid:durableId="395669624">
    <w:abstractNumId w:val="18"/>
  </w:num>
  <w:num w:numId="9" w16cid:durableId="1571379668">
    <w:abstractNumId w:val="1"/>
  </w:num>
  <w:num w:numId="10" w16cid:durableId="164326299">
    <w:abstractNumId w:val="0"/>
  </w:num>
  <w:num w:numId="11" w16cid:durableId="880820885">
    <w:abstractNumId w:val="1"/>
    <w:lvlOverride w:ilvl="0">
      <w:startOverride w:val="1"/>
    </w:lvlOverride>
  </w:num>
  <w:num w:numId="12" w16cid:durableId="584994721">
    <w:abstractNumId w:val="1"/>
    <w:lvlOverride w:ilvl="0">
      <w:startOverride w:val="1"/>
    </w:lvlOverride>
  </w:num>
  <w:num w:numId="13" w16cid:durableId="228269676">
    <w:abstractNumId w:val="13"/>
  </w:num>
  <w:num w:numId="14" w16cid:durableId="1131021043">
    <w:abstractNumId w:val="14"/>
  </w:num>
  <w:num w:numId="15" w16cid:durableId="1513952990">
    <w:abstractNumId w:val="6"/>
  </w:num>
  <w:num w:numId="16" w16cid:durableId="1997951148">
    <w:abstractNumId w:val="4"/>
  </w:num>
  <w:num w:numId="17" w16cid:durableId="253780323">
    <w:abstractNumId w:val="7"/>
  </w:num>
  <w:num w:numId="18" w16cid:durableId="1319915677">
    <w:abstractNumId w:val="16"/>
  </w:num>
  <w:num w:numId="19" w16cid:durableId="1456172940">
    <w:abstractNumId w:val="3"/>
  </w:num>
  <w:num w:numId="20" w16cid:durableId="486408227">
    <w:abstractNumId w:val="9"/>
  </w:num>
  <w:num w:numId="21" w16cid:durableId="205332350">
    <w:abstractNumId w:val="19"/>
  </w:num>
  <w:num w:numId="22" w16cid:durableId="15949724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0"/>
    <w:rsid w:val="00142B44"/>
    <w:rsid w:val="001825E0"/>
    <w:rsid w:val="001E0877"/>
    <w:rsid w:val="00290811"/>
    <w:rsid w:val="002B2D13"/>
    <w:rsid w:val="002B49DF"/>
    <w:rsid w:val="0032396A"/>
    <w:rsid w:val="0034721D"/>
    <w:rsid w:val="00387F15"/>
    <w:rsid w:val="00390CCA"/>
    <w:rsid w:val="003D5BF7"/>
    <w:rsid w:val="003F257D"/>
    <w:rsid w:val="004A7D08"/>
    <w:rsid w:val="004C7EE0"/>
    <w:rsid w:val="004F7D48"/>
    <w:rsid w:val="005510BF"/>
    <w:rsid w:val="005767A7"/>
    <w:rsid w:val="005961D7"/>
    <w:rsid w:val="005A7328"/>
    <w:rsid w:val="005E3D6B"/>
    <w:rsid w:val="00614F4F"/>
    <w:rsid w:val="006344A8"/>
    <w:rsid w:val="00641580"/>
    <w:rsid w:val="00660EF4"/>
    <w:rsid w:val="00693249"/>
    <w:rsid w:val="006F587D"/>
    <w:rsid w:val="00725A73"/>
    <w:rsid w:val="00731928"/>
    <w:rsid w:val="00734BBF"/>
    <w:rsid w:val="00734EEC"/>
    <w:rsid w:val="007E4BD6"/>
    <w:rsid w:val="007F04FA"/>
    <w:rsid w:val="00873B42"/>
    <w:rsid w:val="008A5766"/>
    <w:rsid w:val="00910A76"/>
    <w:rsid w:val="009B4FE9"/>
    <w:rsid w:val="009D6F2A"/>
    <w:rsid w:val="00B16EBA"/>
    <w:rsid w:val="00B774B7"/>
    <w:rsid w:val="00B92D34"/>
    <w:rsid w:val="00BF4763"/>
    <w:rsid w:val="00C01131"/>
    <w:rsid w:val="00C114C5"/>
    <w:rsid w:val="00C14CEA"/>
    <w:rsid w:val="00CB11C9"/>
    <w:rsid w:val="00CD2C71"/>
    <w:rsid w:val="00CE3CAD"/>
    <w:rsid w:val="00D17AF6"/>
    <w:rsid w:val="00D60069"/>
    <w:rsid w:val="00D62E01"/>
    <w:rsid w:val="00D661EE"/>
    <w:rsid w:val="00D739D2"/>
    <w:rsid w:val="00DD12F9"/>
    <w:rsid w:val="00E048B4"/>
    <w:rsid w:val="00E13C5F"/>
    <w:rsid w:val="00E657E1"/>
    <w:rsid w:val="00EB670E"/>
    <w:rsid w:val="00F434DD"/>
    <w:rsid w:val="00F84F01"/>
    <w:rsid w:val="045F6F0D"/>
    <w:rsid w:val="0A9BC95A"/>
    <w:rsid w:val="0C6A80F2"/>
    <w:rsid w:val="0FA221B4"/>
    <w:rsid w:val="126A2AEA"/>
    <w:rsid w:val="12A076B8"/>
    <w:rsid w:val="12D9C276"/>
    <w:rsid w:val="136BDA48"/>
    <w:rsid w:val="147592D7"/>
    <w:rsid w:val="155AB541"/>
    <w:rsid w:val="16116338"/>
    <w:rsid w:val="16462C3F"/>
    <w:rsid w:val="1887CE2F"/>
    <w:rsid w:val="192FDB9D"/>
    <w:rsid w:val="1A8130FC"/>
    <w:rsid w:val="1EE86F2A"/>
    <w:rsid w:val="25F86909"/>
    <w:rsid w:val="26D459CD"/>
    <w:rsid w:val="26E8F93B"/>
    <w:rsid w:val="293009CB"/>
    <w:rsid w:val="2A0BFA8F"/>
    <w:rsid w:val="2ACBDA2C"/>
    <w:rsid w:val="2B028AA1"/>
    <w:rsid w:val="2CC4F4F8"/>
    <w:rsid w:val="2D01CB90"/>
    <w:rsid w:val="2E037AEE"/>
    <w:rsid w:val="34B48C33"/>
    <w:rsid w:val="3A335930"/>
    <w:rsid w:val="3BD28E28"/>
    <w:rsid w:val="44B187A0"/>
    <w:rsid w:val="4666805E"/>
    <w:rsid w:val="47AF4627"/>
    <w:rsid w:val="4B39F181"/>
    <w:rsid w:val="5213D168"/>
    <w:rsid w:val="55BB6E5D"/>
    <w:rsid w:val="580DECB5"/>
    <w:rsid w:val="58F30F1F"/>
    <w:rsid w:val="59A9BD16"/>
    <w:rsid w:val="5A8EDF80"/>
    <w:rsid w:val="5D8C9E07"/>
    <w:rsid w:val="5DC68042"/>
    <w:rsid w:val="5F286E68"/>
    <w:rsid w:val="6299F165"/>
    <w:rsid w:val="664EF460"/>
    <w:rsid w:val="68EC723A"/>
    <w:rsid w:val="69E3CD7F"/>
    <w:rsid w:val="6C364BD7"/>
    <w:rsid w:val="6C48C131"/>
    <w:rsid w:val="6D1B6E41"/>
    <w:rsid w:val="6F594D2B"/>
    <w:rsid w:val="711C3254"/>
    <w:rsid w:val="733BC975"/>
    <w:rsid w:val="74415DBC"/>
    <w:rsid w:val="75BD0ABC"/>
    <w:rsid w:val="75DD2E1D"/>
    <w:rsid w:val="7C4C6FA1"/>
    <w:rsid w:val="7D3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6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DC03C875A4446BA2A43DB2F8A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4EDC-F5FC-4450-840C-2C4AB9811CC3}"/>
      </w:docPartPr>
      <w:docPartBody>
        <w:p w:rsidR="00FF51FA" w:rsidRDefault="00CB11C9">
          <w:pPr>
            <w:pStyle w:val="413DC03C875A4446BA2A43DB2F8ABC78"/>
          </w:pPr>
          <w:r w:rsidRPr="00D60069">
            <w:t>Meeting called by:</w:t>
          </w:r>
        </w:p>
      </w:docPartBody>
    </w:docPart>
    <w:docPart>
      <w:docPartPr>
        <w:name w:val="979CAD0CBAE54026BC8057848DC9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892-EB21-4B3C-9125-8742B0701A99}"/>
      </w:docPartPr>
      <w:docPartBody>
        <w:p w:rsidR="00FF51FA" w:rsidRDefault="00CB11C9">
          <w:pPr>
            <w:pStyle w:val="979CAD0CBAE54026BC8057848DC958E6"/>
          </w:pPr>
          <w:r w:rsidRPr="00D60069">
            <w:t>Type of meeting:</w:t>
          </w:r>
        </w:p>
      </w:docPartBody>
    </w:docPart>
    <w:docPart>
      <w:docPartPr>
        <w:name w:val="BCEEDBB02D424EB686B982E1C4F9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6C64-DBFA-415C-A7AB-BC5F1122B677}"/>
      </w:docPartPr>
      <w:docPartBody>
        <w:p w:rsidR="00FF51FA" w:rsidRDefault="00CB11C9">
          <w:pPr>
            <w:pStyle w:val="BCEEDBB02D424EB686B982E1C4F9C1E4"/>
          </w:pPr>
          <w:r w:rsidRPr="00D60069">
            <w:t>Note taker:</w:t>
          </w:r>
        </w:p>
      </w:docPartBody>
    </w:docPart>
    <w:docPart>
      <w:docPartPr>
        <w:name w:val="1367839D268F42A6AC01C651E6723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96876-D89A-4A35-A291-8268B5D2B747}"/>
      </w:docPartPr>
      <w:docPartBody>
        <w:p w:rsidR="00FF51FA" w:rsidRDefault="00CB11C9">
          <w:pPr>
            <w:pStyle w:val="1367839D268F42A6AC01C651E672309E"/>
          </w:pPr>
          <w:r w:rsidRPr="00D60069">
            <w:t>Attendees:</w:t>
          </w:r>
        </w:p>
      </w:docPartBody>
    </w:docPart>
    <w:docPart>
      <w:docPartPr>
        <w:name w:val="A15CB5CC8C6B4B4DA0F823A4AE47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2A-02FE-4A21-B88C-6733E0875E15}"/>
      </w:docPartPr>
      <w:docPartBody>
        <w:p w:rsidR="00FF51FA" w:rsidRDefault="00CB11C9">
          <w:pPr>
            <w:pStyle w:val="A15CB5CC8C6B4B4DA0F823A4AE47F0AC"/>
          </w:pPr>
          <w:r w:rsidRPr="00D60069">
            <w:t>Minutes</w:t>
          </w:r>
        </w:p>
      </w:docPartBody>
    </w:docPart>
    <w:docPart>
      <w:docPartPr>
        <w:name w:val="EB99970B1F514EDEA44F56FE3BE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0F17-B8BB-4119-AC87-BB3D2E1BC406}"/>
      </w:docPartPr>
      <w:docPartBody>
        <w:p w:rsidR="00FF51FA" w:rsidRDefault="00CB11C9">
          <w:pPr>
            <w:pStyle w:val="EB99970B1F514EDEA44F56FE3BE158E0"/>
          </w:pPr>
          <w:r w:rsidRPr="00D60069">
            <w:t>Agenda item:</w:t>
          </w:r>
        </w:p>
      </w:docPartBody>
    </w:docPart>
    <w:docPart>
      <w:docPartPr>
        <w:name w:val="A2F3A286A1D94AD98B87156CAB36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8001-C003-4EC3-8CFB-CE52B613C7E5}"/>
      </w:docPartPr>
      <w:docPartBody>
        <w:p w:rsidR="00FF51FA" w:rsidRDefault="00CB11C9">
          <w:pPr>
            <w:pStyle w:val="A2F3A286A1D94AD98B87156CAB36B3A2"/>
          </w:pPr>
          <w:r w:rsidRPr="00D60069">
            <w:t>Presenter:</w:t>
          </w:r>
        </w:p>
      </w:docPartBody>
    </w:docPart>
    <w:docPart>
      <w:docPartPr>
        <w:name w:val="C94703CBB3A040BE83F83B4CBB45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EE39-974E-48E9-815B-2B94C6525D7B}"/>
      </w:docPartPr>
      <w:docPartBody>
        <w:p w:rsidR="00FF51FA" w:rsidRDefault="00CB11C9">
          <w:pPr>
            <w:pStyle w:val="C94703CBB3A040BE83F83B4CBB450D2D"/>
          </w:pPr>
          <w:r w:rsidRPr="00D60069">
            <w:t>Discussion:</w:t>
          </w:r>
        </w:p>
      </w:docPartBody>
    </w:docPart>
    <w:docPart>
      <w:docPartPr>
        <w:name w:val="24DE38FB9489403293788DBCF669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CCC-F099-49FC-B8DC-6801750DD5D8}"/>
      </w:docPartPr>
      <w:docPartBody>
        <w:p w:rsidR="00FF51FA" w:rsidRDefault="00CB11C9">
          <w:pPr>
            <w:pStyle w:val="24DE38FB9489403293788DBCF669AD48"/>
          </w:pPr>
          <w:r w:rsidRPr="00D60069">
            <w:t>Conclusions:</w:t>
          </w:r>
        </w:p>
      </w:docPartBody>
    </w:docPart>
    <w:docPart>
      <w:docPartPr>
        <w:name w:val="48C644F8DA4D44CE8B0C0CF0233E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F95E-67B6-4B43-A8AA-910394A88176}"/>
      </w:docPartPr>
      <w:docPartBody>
        <w:p w:rsidR="00FF51FA" w:rsidRDefault="00CB11C9">
          <w:pPr>
            <w:pStyle w:val="48C644F8DA4D44CE8B0C0CF0233ED5EF"/>
          </w:pPr>
          <w:r w:rsidRPr="00660EF4">
            <w:t>Action items</w:t>
          </w:r>
        </w:p>
      </w:docPartBody>
    </w:docPart>
    <w:docPart>
      <w:docPartPr>
        <w:name w:val="8F01C8CF61884F2EBBA694C19D40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6C65-769E-4248-9A5F-45003763C267}"/>
      </w:docPartPr>
      <w:docPartBody>
        <w:p w:rsidR="00FF51FA" w:rsidRDefault="00CB11C9">
          <w:pPr>
            <w:pStyle w:val="8F01C8CF61884F2EBBA694C19D4056A8"/>
          </w:pPr>
          <w:r w:rsidRPr="00660EF4">
            <w:t>Person responsible</w:t>
          </w:r>
        </w:p>
      </w:docPartBody>
    </w:docPart>
    <w:docPart>
      <w:docPartPr>
        <w:name w:val="121E01D8D3A94410811782150C1B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9F01-D33C-4698-A33D-B8F42E56E9F8}"/>
      </w:docPartPr>
      <w:docPartBody>
        <w:p w:rsidR="00FF51FA" w:rsidRDefault="00CB11C9">
          <w:pPr>
            <w:pStyle w:val="121E01D8D3A94410811782150C1BD321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C9"/>
    <w:rsid w:val="00333329"/>
    <w:rsid w:val="004B6717"/>
    <w:rsid w:val="009A41DB"/>
    <w:rsid w:val="00CB11C9"/>
    <w:rsid w:val="00D13BA7"/>
    <w:rsid w:val="00FA662E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C03C875A4446BA2A43DB2F8ABC78">
    <w:name w:val="413DC03C875A4446BA2A43DB2F8ABC78"/>
  </w:style>
  <w:style w:type="paragraph" w:customStyle="1" w:styleId="979CAD0CBAE54026BC8057848DC958E6">
    <w:name w:val="979CAD0CBAE54026BC8057848DC958E6"/>
  </w:style>
  <w:style w:type="paragraph" w:customStyle="1" w:styleId="BCEEDBB02D424EB686B982E1C4F9C1E4">
    <w:name w:val="BCEEDBB02D424EB686B982E1C4F9C1E4"/>
  </w:style>
  <w:style w:type="paragraph" w:customStyle="1" w:styleId="1367839D268F42A6AC01C651E672309E">
    <w:name w:val="1367839D268F42A6AC01C651E672309E"/>
  </w:style>
  <w:style w:type="paragraph" w:customStyle="1" w:styleId="A15CB5CC8C6B4B4DA0F823A4AE47F0AC">
    <w:name w:val="A15CB5CC8C6B4B4DA0F823A4AE47F0AC"/>
  </w:style>
  <w:style w:type="paragraph" w:customStyle="1" w:styleId="EB99970B1F514EDEA44F56FE3BE158E0">
    <w:name w:val="EB99970B1F514EDEA44F56FE3BE158E0"/>
  </w:style>
  <w:style w:type="paragraph" w:customStyle="1" w:styleId="A2F3A286A1D94AD98B87156CAB36B3A2">
    <w:name w:val="A2F3A286A1D94AD98B87156CAB36B3A2"/>
  </w:style>
  <w:style w:type="paragraph" w:customStyle="1" w:styleId="C94703CBB3A040BE83F83B4CBB450D2D">
    <w:name w:val="C94703CBB3A040BE83F83B4CBB450D2D"/>
  </w:style>
  <w:style w:type="paragraph" w:customStyle="1" w:styleId="24DE38FB9489403293788DBCF669AD48">
    <w:name w:val="24DE38FB9489403293788DBCF669AD48"/>
  </w:style>
  <w:style w:type="paragraph" w:customStyle="1" w:styleId="48C644F8DA4D44CE8B0C0CF0233ED5EF">
    <w:name w:val="48C644F8DA4D44CE8B0C0CF0233ED5EF"/>
  </w:style>
  <w:style w:type="paragraph" w:customStyle="1" w:styleId="8F01C8CF61884F2EBBA694C19D4056A8">
    <w:name w:val="8F01C8CF61884F2EBBA694C19D4056A8"/>
  </w:style>
  <w:style w:type="paragraph" w:customStyle="1" w:styleId="121E01D8D3A94410811782150C1BD321">
    <w:name w:val="121E01D8D3A94410811782150C1BD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2023-04-10T05:54:00Z</dcterms:created>
  <dcterms:modified xsi:type="dcterms:W3CDTF">2023-04-10T05:54:00Z</dcterms:modified>
  <cp:version/>
</cp:coreProperties>
</file>